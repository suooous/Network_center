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 xml:space="preserve">2、完成答题后，将本文档命名为“学号 </w:t>
      </w:r>
      <w:bookmarkStart w:id="0" w:name="_GoBack"/>
      <w:bookmarkEnd w:id="0"/>
      <w:r>
        <w:rPr>
          <w:rFonts w:hint="eastAsia" w:ascii="Times New Roman" w:hAnsi="Times New Roman" w:eastAsia="微软雅黑" w:cs="Times New Roman"/>
          <w:bCs/>
          <w:sz w:val="24"/>
        </w:rPr>
        <w:t>姓名”，并发送至指定邮箱</w:t>
      </w:r>
      <w:r>
        <w:rPr>
          <w:rFonts w:hint="eastAsia" w:ascii="Times New Roman" w:hAnsi="Times New Roman" w:eastAsia="微软雅黑" w:cs="Times New Roman"/>
          <w:bCs/>
          <w:sz w:val="24"/>
          <w:lang w:val="en-US" w:eastAsia="zh-CN"/>
        </w:rPr>
        <w:t>1934116641@qq.com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222222"/>
          <w:spacing w:val="8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4YzE0MDdmMGY1ZWM4ZTZhODkwNDA3YWQ4NTM0MTQifQ=="/>
  </w:docVars>
  <w:rsids>
    <w:rsidRoot w:val="00BD604E"/>
    <w:rsid w:val="0001105F"/>
    <w:rsid w:val="00057B7F"/>
    <w:rsid w:val="000B38C0"/>
    <w:rsid w:val="000B45FC"/>
    <w:rsid w:val="000D4202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796B"/>
    <w:rsid w:val="00452EC6"/>
    <w:rsid w:val="00464BB2"/>
    <w:rsid w:val="00473455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  <w:rsid w:val="772F47D6"/>
    <w:rsid w:val="7FE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6">
    <w:name w:val="rich_media_meta"/>
    <w:basedOn w:val="11"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8</Pages>
  <Words>505</Words>
  <Characters>2880</Characters>
  <Lines>24</Lines>
  <Paragraphs>6</Paragraphs>
  <TotalTime>217</TotalTime>
  <ScaleCrop>false</ScaleCrop>
  <LinksUpToDate>false</LinksUpToDate>
  <CharactersWithSpaces>3379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     </cp:lastModifiedBy>
  <dcterms:modified xsi:type="dcterms:W3CDTF">2024-04-26T07:55:31Z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9B9603E1CF794A32B5EBC2FFB02A3424_13</vt:lpwstr>
  </property>
</Properties>
</file>