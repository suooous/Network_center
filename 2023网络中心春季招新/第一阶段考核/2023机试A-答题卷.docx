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613B7B20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姓名”，并发送至指定邮箱，即为完成机试。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</w:p>
    <w:p w14:paraId="408CF797" w14:textId="77777777" w:rsidR="002D68E2" w:rsidRP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EC9C8FE" w14:textId="36642811" w:rsidR="009C441F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59426109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39DC38BA" w14:textId="05E31C98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42E64B20" w14:textId="39AFDAD0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）请将所输入的命令及所有运行结果截图至下方</w:t>
      </w:r>
    </w:p>
    <w:p w14:paraId="4304F84C" w14:textId="2B73854C" w:rsidR="002D68E2" w:rsidRDefault="002D68E2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9CD7893" w14:textId="77777777" w:rsidR="00A63C5F" w:rsidRDefault="00A63C5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7F22784C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3B24B918" w14:textId="26A47BCE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5C60C0D0" w14:textId="2A974937" w:rsidR="002D68E2" w:rsidRDefault="002D68E2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8E08419" w14:textId="77777777" w:rsidR="00A63C5F" w:rsidRDefault="00A63C5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36C79909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39F3420E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22529E11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1DF15160" w14:textId="44C46164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77777777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4304B3F9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2A63D0A4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079A0F3D" w14:textId="283860A4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4163&lt;UP,BROADCAST,RUNNING,MULTICAST&gt;  mtu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00:0c:29:31:02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flags=4163&lt;UP,BROADCAST,RUNNING,MULTICAST&gt;  mtu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 fe80::14f2:aqe0:20e:35ec%en0 prefixlen 64 secured scopeid 0xb</w:t>
            </w:r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ether 00:0c:29:31:02:e5  txqueuelen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4578  bytes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974  bytes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flags=73&lt;UP,LOOPBACK,RUNNING&gt;  mtu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127.0.0.1  netmask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inet6 ::1  prefixlen 128  scopeid 0x10&lt;host&gt;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loop  txqueuelen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0  bytes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0  bytes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1B4D8E82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7643C">
        <w:rPr>
          <w:rFonts w:ascii="Times New Roman" w:eastAsia="宋体" w:hAnsi="Times New Roman" w:cs="Times New Roman" w:hint="eastAsia"/>
          <w:sz w:val="24"/>
        </w:rPr>
        <w:t>_</w:t>
      </w:r>
      <w:r w:rsidR="00D7643C">
        <w:rPr>
          <w:rFonts w:ascii="Times New Roman" w:eastAsia="宋体" w:hAnsi="Times New Roman" w:cs="Times New Roman"/>
          <w:sz w:val="24"/>
        </w:rPr>
        <w:t>____________</w:t>
      </w:r>
    </w:p>
    <w:p w14:paraId="57DCDED7" w14:textId="1F7290DD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to 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.0.1) 0.653 ms 0.846 ms 0.200 ms</w:t>
            </w:r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6.610 ms 5.438 ms 5.146 ms</w:t>
            </w:r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4.809 ms 9.879 ms 9.186 ms</w:t>
            </w:r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8.033 ms 9.699 ms 7.147 ms</w:t>
            </w:r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ms 7.947 ms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.809 ms</w:t>
            </w:r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6 202.97.46.5 (202.97.46.5) 60.436 ms 25.527 ms 40.023 ms</w:t>
            </w:r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7 202.97.35.69 (202.97.35.69) 40.049 ms 66.091 ms 44.358 ms</w:t>
            </w:r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8 202.97.35.110 (202.97.35.110) 42.140 ms 70.913 ms 41.144 ms</w:t>
            </w:r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9 202.97.35.14 (202.97.35.14) 116.929 ms 57.081 ms 60.336 ms</w:t>
            </w:r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10 202.97.60.34 (202.97.60.34) 54.871 ms 69.302 ms 64.353 ms</w:t>
            </w:r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12 209.85.255.80 (209.85.255.80) 95.954 ms 79.844 ms 76.052 ms</w:t>
            </w:r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CoS=5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13 209.85.249.195 (209.85.249.195) 118.687 ms 120.905 ms 113.936 ms</w:t>
            </w:r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14 72.14.236.126 (72.14.236.126) 115.843 ms 137.109 ms 186.491 ms</w:t>
            </w:r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6C61E26B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“哔哩哔哩”网站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585E5A2B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____________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r w:rsidR="006B38EC">
        <w:rPr>
          <w:rFonts w:ascii="Times New Roman" w:eastAsia="宋体" w:hAnsi="Times New Roman" w:cs="Times New Roman" w:hint="eastAsia"/>
          <w:sz w:val="24"/>
        </w:rPr>
        <w:t>ipify</w:t>
      </w:r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 w:rsidRPr="006B38EC"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7DD4E7AE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46462B37" w14:textId="35835765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r>
        <w:rPr>
          <w:rFonts w:ascii="Times New Roman" w:eastAsia="宋体" w:hAnsi="Times New Roman" w:cs="Times New Roman" w:hint="eastAsia"/>
          <w:sz w:val="24"/>
        </w:rPr>
        <w:t>ipify</w:t>
      </w:r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5700B285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</w:p>
    <w:p w14:paraId="67997300" w14:textId="199D5379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r w:rsidR="008979DD">
        <w:rPr>
          <w:rFonts w:ascii="Times New Roman" w:eastAsia="宋体" w:hAnsi="Times New Roman" w:cs="Times New Roman" w:hint="eastAsia"/>
          <w:sz w:val="24"/>
        </w:rPr>
        <w:t>ipify</w:t>
      </w:r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2DF89657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</w:p>
    <w:p w14:paraId="5084F722" w14:textId="1F4AF637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0"/>
      <w:footerReference w:type="default" r:id="rId11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7C9C" w14:textId="77777777" w:rsidR="00220C8C" w:rsidRDefault="00220C8C">
      <w:r>
        <w:separator/>
      </w:r>
    </w:p>
  </w:endnote>
  <w:endnote w:type="continuationSeparator" w:id="0">
    <w:p w14:paraId="6A2C0180" w14:textId="77777777" w:rsidR="00220C8C" w:rsidRDefault="0022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E71E" w14:textId="77777777" w:rsidR="00220C8C" w:rsidRDefault="00220C8C">
      <w:r>
        <w:separator/>
      </w:r>
    </w:p>
  </w:footnote>
  <w:footnote w:type="continuationSeparator" w:id="0">
    <w:p w14:paraId="0CABB326" w14:textId="77777777" w:rsidR="00220C8C" w:rsidRDefault="00220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57B7F"/>
    <w:rsid w:val="000B38C0"/>
    <w:rsid w:val="000B45FC"/>
    <w:rsid w:val="000D4202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796B"/>
    <w:rsid w:val="00452EC6"/>
    <w:rsid w:val="00464BB2"/>
    <w:rsid w:val="00473455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TotalTime>215</TotalTime>
  <Pages>8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Young One</cp:lastModifiedBy>
  <cp:revision>9</cp:revision>
  <dcterms:created xsi:type="dcterms:W3CDTF">2023-04-16T01:41:00Z</dcterms:created>
  <dcterms:modified xsi:type="dcterms:W3CDTF">2023-04-20T12:08:00Z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