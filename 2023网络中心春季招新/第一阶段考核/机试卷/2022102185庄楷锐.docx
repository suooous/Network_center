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1785" cy="4799330"/>
            <wp:effectExtent l="0" t="0" r="3175" b="1270"/>
            <wp:docPr id="2" name="图片 2" descr="屏幕截图 2023-04-22 10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4-22 1027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6865" cy="2168525"/>
            <wp:effectExtent l="0" t="0" r="13335" b="10795"/>
            <wp:docPr id="3" name="图片 3" descr="屏幕截图 2023-04-22 10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4-22 1027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</w:rPr>
        <w:t xml:space="preserve"> 192.168.43.1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166360" cy="1935480"/>
            <wp:effectExtent l="0" t="0" r="0" b="0"/>
            <wp:docPr id="4" name="图片 4" descr="屏幕截图 2023-04-22 10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4-22 1032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5595" cy="1567180"/>
            <wp:effectExtent l="0" t="0" r="14605" b="2540"/>
            <wp:docPr id="14" name="图片 14" descr="屏幕截图 2023-04-22 10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04-22 1050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</w:rPr>
        <w:t xml:space="preserve"> 202.89.233.101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</w:rPr>
        <w:t xml:space="preserve"> 83ms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4053840" cy="906780"/>
            <wp:effectExtent l="0" t="0" r="0" b="7620"/>
            <wp:docPr id="6" name="图片 6" descr="屏幕截图 2023-04-22 10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4-22 1034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  <w:r>
        <w:rPr>
          <w:rFonts w:hint="eastAsia" w:ascii="Times New Roman" w:hAnsi="Times New Roman" w:eastAsia="宋体" w:cs="Times New Roman"/>
          <w:sz w:val="24"/>
        </w:rPr>
        <w:drawing>
          <wp:inline distT="0" distB="0" distL="114300" distR="114300">
            <wp:extent cx="3215640" cy="632460"/>
            <wp:effectExtent l="0" t="0" r="0" b="7620"/>
            <wp:docPr id="9" name="图片 9" descr="屏幕截图 2023-04-22 1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4-22 1036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5595" cy="3408045"/>
            <wp:effectExtent l="0" t="0" r="14605" b="5715"/>
            <wp:docPr id="7" name="图片 7" descr="屏幕截图 2023-04-22 10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4-22 1036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i w:val="0"/>
          <w:iCs w:val="0"/>
          <w:caps w:val="0"/>
          <w:color w:val="000000"/>
          <w:spacing w:val="0"/>
        </w:rPr>
        <w:t>59.41.129.160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hint="eastAsia" w:ascii="Times New Roman" w:hAnsi="Times New Roman" w:cs="Times New Roman"/>
          <w:sz w:val="24"/>
          <w:lang w:val="en-US" w:eastAsia="zh-CN"/>
        </w:rPr>
        <w:t>电信</w:t>
      </w:r>
      <w:r>
        <w:rPr>
          <w:rFonts w:ascii="Times New Roman" w:hAnsi="Times New Roman" w:eastAsia="宋体" w:cs="Times New Roman"/>
          <w:sz w:val="24"/>
        </w:rPr>
        <w:t>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5399405" cy="5927725"/>
            <wp:effectExtent l="0" t="0" r="10795" b="635"/>
            <wp:docPr id="15" name="图片 15" descr="屏幕截图 2023-04-22 10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04-22 1052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181毫秒</w:t>
      </w:r>
      <w:r>
        <w:rPr>
          <w:rFonts w:ascii="Times New Roman" w:hAnsi="Times New Roman" w:eastAsia="宋体" w:cs="Times New Roman"/>
          <w:sz w:val="24"/>
        </w:rPr>
        <w:t>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  <w:r>
        <w:rPr>
          <w:rFonts w:hint="eastAsia" w:ascii="Times New Roman" w:hAnsi="Times New Roman" w:eastAsia="宋体" w:cs="Times New Roman"/>
          <w:sz w:val="24"/>
          <w:lang w:eastAsia="zh-CN"/>
        </w:rPr>
        <w:drawing>
          <wp:inline distT="0" distB="0" distL="114300" distR="114300">
            <wp:extent cx="4000500" cy="1303020"/>
            <wp:effectExtent l="0" t="0" r="7620" b="7620"/>
            <wp:docPr id="16" name="图片 16" descr="屏幕截图 2023-04-22 10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04-22 1059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</w:rPr>
        <w:t xml:space="preserve"> 192.168.11.8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color w:val="222222"/>
          <w:spacing w:val="8"/>
          <w:sz w:val="26"/>
          <w:szCs w:val="26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kODRhODE2YWMxZmU2MmI2ZDgyMzM2ZDkxZDdmZWM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285D65"/>
    <w:rsid w:val="156A35F2"/>
    <w:rsid w:val="1F6026FA"/>
    <w:rsid w:val="27F16A83"/>
    <w:rsid w:val="29CE019B"/>
    <w:rsid w:val="2CAD5E46"/>
    <w:rsid w:val="349E076A"/>
    <w:rsid w:val="362D7FF8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644352"/>
    <w:rsid w:val="73C977ED"/>
    <w:rsid w:val="768B79D3"/>
    <w:rsid w:val="7E7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rich_media_meta"/>
    <w:basedOn w:val="11"/>
    <w:qFormat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10</Pages>
  <Words>1165</Words>
  <Characters>2909</Characters>
  <Lines>24</Lines>
  <Paragraphs>6</Paragraphs>
  <TotalTime>14</TotalTime>
  <ScaleCrop>false</ScaleCrop>
  <LinksUpToDate>false</LinksUpToDate>
  <CharactersWithSpaces>3329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--彧--</cp:lastModifiedBy>
  <dcterms:modified xsi:type="dcterms:W3CDTF">2023-04-22T03:00:13Z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213A7EDB9FB04A7A8FE607007909794B_13</vt:lpwstr>
  </property>
</Properties>
</file>