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602" w14:textId="77777777" w:rsidR="005C2FA9" w:rsidRPr="007B302B" w:rsidRDefault="005C2FA9" w:rsidP="005C2FA9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 w:rsidRPr="007B302B"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C7EB1C" wp14:editId="4A8684F0">
            <wp:simplePos x="0" y="0"/>
            <wp:positionH relativeFrom="column">
              <wp:posOffset>416560</wp:posOffset>
            </wp:positionH>
            <wp:positionV relativeFrom="paragraph">
              <wp:posOffset>331410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02B"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377E399" w14:textId="6923CD31" w:rsidR="00B3787B" w:rsidRDefault="0088294C" w:rsidP="005C2FA9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年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番禺一线学生</w:t>
      </w:r>
      <w:proofErr w:type="gramStart"/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勤助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维护组</w:t>
      </w:r>
      <w:proofErr w:type="gramEnd"/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6E1A2162" w14:textId="69634E14" w:rsidR="005C2FA9" w:rsidRPr="00CC6C9C" w:rsidRDefault="00BD604E" w:rsidP="00B3787B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proofErr w:type="gramStart"/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proofErr w:type="gramEnd"/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 w:rsidR="00225A04"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5A1C9E1" w14:textId="77777777" w:rsidR="00CC6C9C" w:rsidRPr="007B302B" w:rsidRDefault="00CC6C9C" w:rsidP="00CC6C9C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0A5C63AE" w14:textId="0B41F3A4" w:rsidR="00E41D75" w:rsidRPr="00CC6C9C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 w:rsidRPr="00CC6C9C"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6EBD750C" w14:textId="27D69821" w:rsidR="00E41D75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</w:t>
      </w:r>
      <w:r w:rsidR="005B4EB4">
        <w:rPr>
          <w:rFonts w:ascii="Times New Roman" w:eastAsia="微软雅黑" w:hAnsi="Times New Roman" w:cs="Times New Roman" w:hint="eastAsia"/>
          <w:bCs/>
          <w:sz w:val="24"/>
        </w:rPr>
        <w:t>及补充信息</w:t>
      </w:r>
      <w:r>
        <w:rPr>
          <w:rFonts w:ascii="Times New Roman" w:eastAsia="微软雅黑" w:hAnsi="Times New Roman" w:cs="Times New Roman" w:hint="eastAsia"/>
          <w:bCs/>
          <w:sz w:val="24"/>
        </w:rPr>
        <w:t>，无需截图。</w:t>
      </w:r>
    </w:p>
    <w:p w14:paraId="3A7E635B" w14:textId="4BE64505" w:rsidR="00E41D75" w:rsidRPr="00E41D75" w:rsidRDefault="0042796B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、完成答题后，将</w:t>
      </w:r>
      <w:r w:rsidR="00593EFE">
        <w:rPr>
          <w:rFonts w:ascii="Times New Roman" w:eastAsia="微软雅黑" w:hAnsi="Times New Roman" w:cs="Times New Roman" w:hint="eastAsia"/>
          <w:bCs/>
          <w:sz w:val="24"/>
        </w:rPr>
        <w:t>本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文档命名为“学号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姓名”，并发送至邮箱</w:t>
      </w:r>
      <w:r w:rsidR="004C679B"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4C679B">
        <w:rPr>
          <w:rFonts w:ascii="Times New Roman" w:eastAsia="微软雅黑" w:hAnsi="Times New Roman" w:cs="Times New Roman"/>
          <w:bCs/>
          <w:sz w:val="24"/>
        </w:rPr>
        <w:t>916937189@qq.com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，即为完成机试。</w:t>
      </w:r>
    </w:p>
    <w:p w14:paraId="1DB663B7" w14:textId="77777777" w:rsidR="00E41D75" w:rsidRPr="007B302B" w:rsidRDefault="00E41D75" w:rsidP="00E41D75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1919B5B3" w14:textId="77777777" w:rsidR="00E41D75" w:rsidRPr="007B302B" w:rsidRDefault="00E41D75" w:rsidP="00CC6C9C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24633D7E" w14:textId="02088F2C" w:rsidR="00B64182" w:rsidRPr="007B302B" w:rsidRDefault="00B64182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B302B">
        <w:rPr>
          <w:rFonts w:ascii="Times New Roman" w:eastAsia="宋体" w:hAnsi="Times New Roman" w:cs="Times New Roman"/>
          <w:b/>
          <w:bCs/>
          <w:sz w:val="24"/>
        </w:rPr>
        <w:t>一、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W</w:t>
      </w:r>
      <w:r w:rsidR="00CC6C9C">
        <w:rPr>
          <w:rFonts w:ascii="Times New Roman" w:eastAsia="宋体" w:hAnsi="Times New Roman" w:cs="Times New Roman"/>
          <w:b/>
          <w:bCs/>
          <w:sz w:val="24"/>
        </w:rPr>
        <w:t>indows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23AE3A0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CB12B33" w14:textId="17DCF1F4" w:rsidR="00B3787B" w:rsidRDefault="0088294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B3787B">
        <w:rPr>
          <w:rFonts w:ascii="Times New Roman" w:eastAsia="宋体" w:hAnsi="Times New Roman" w:cs="Times New Roman" w:hint="eastAsia"/>
          <w:sz w:val="24"/>
        </w:rPr>
        <w:t>请使用命令行，查找本机的</w:t>
      </w:r>
      <w:r w:rsidR="00B3787B">
        <w:rPr>
          <w:rFonts w:ascii="Times New Roman" w:eastAsia="宋体" w:hAnsi="Times New Roman" w:cs="Times New Roman" w:hint="eastAsia"/>
          <w:sz w:val="24"/>
        </w:rPr>
        <w:t>I</w:t>
      </w:r>
      <w:r w:rsidR="00B3787B">
        <w:rPr>
          <w:rFonts w:ascii="Times New Roman" w:eastAsia="宋体" w:hAnsi="Times New Roman" w:cs="Times New Roman"/>
          <w:sz w:val="24"/>
        </w:rPr>
        <w:t>P</w:t>
      </w:r>
      <w:r w:rsidR="00B3787B">
        <w:rPr>
          <w:rFonts w:ascii="Times New Roman" w:eastAsia="宋体" w:hAnsi="Times New Roman" w:cs="Times New Roman" w:hint="eastAsia"/>
          <w:sz w:val="24"/>
        </w:rPr>
        <w:t>地址</w:t>
      </w:r>
      <w:r w:rsidR="00C92237">
        <w:rPr>
          <w:rFonts w:ascii="Times New Roman" w:eastAsia="宋体" w:hAnsi="Times New Roman" w:cs="Times New Roman" w:hint="eastAsia"/>
          <w:sz w:val="24"/>
        </w:rPr>
        <w:t>，检查是否为自动获取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71A025DB" w14:textId="26C12D50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运行结果</w:t>
      </w:r>
      <w:r w:rsidR="009C441F">
        <w:rPr>
          <w:rFonts w:ascii="Times New Roman" w:eastAsia="宋体" w:hAnsi="Times New Roman" w:cs="Times New Roman" w:hint="eastAsia"/>
          <w:sz w:val="24"/>
        </w:rPr>
        <w:t>中包含</w:t>
      </w:r>
      <w:r w:rsidR="002D68E2">
        <w:rPr>
          <w:rFonts w:ascii="Times New Roman" w:eastAsia="宋体" w:hAnsi="Times New Roman" w:cs="Times New Roman" w:hint="eastAsia"/>
          <w:sz w:val="24"/>
        </w:rPr>
        <w:t>上网网卡的部分</w:t>
      </w:r>
      <w:r w:rsidR="009C441F">
        <w:rPr>
          <w:rFonts w:ascii="Times New Roman" w:eastAsia="宋体" w:hAnsi="Times New Roman" w:cs="Times New Roman" w:hint="eastAsia"/>
          <w:sz w:val="24"/>
        </w:rPr>
        <w:t>”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</w:t>
      </w:r>
      <w:r w:rsidR="009C441F">
        <w:rPr>
          <w:rFonts w:ascii="Times New Roman" w:eastAsia="宋体" w:hAnsi="Times New Roman" w:cs="Times New Roman" w:hint="eastAsia"/>
          <w:sz w:val="24"/>
        </w:rPr>
        <w:t>下方</w:t>
      </w:r>
      <w:proofErr w:type="gramEnd"/>
    </w:p>
    <w:p w14:paraId="408CF797" w14:textId="461129FB" w:rsidR="002D68E2" w:rsidRPr="002D68E2" w:rsidRDefault="002E0BB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4633192" wp14:editId="77218A2F">
            <wp:extent cx="3765378" cy="3241141"/>
            <wp:effectExtent l="0" t="0" r="6985" b="0"/>
            <wp:docPr id="9297518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6" cy="324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C8FE" w14:textId="36642811" w:rsidR="009C441F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</w:t>
      </w:r>
      <w:r w:rsidR="009C441F">
        <w:rPr>
          <w:rFonts w:ascii="Times New Roman" w:eastAsia="宋体" w:hAnsi="Times New Roman" w:cs="Times New Roman" w:hint="eastAsia"/>
          <w:sz w:val="24"/>
        </w:rPr>
        <w:t>根据截图，补充以下信息</w:t>
      </w:r>
    </w:p>
    <w:p w14:paraId="6E530A52" w14:textId="34ECD695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C441F">
        <w:rPr>
          <w:rFonts w:ascii="Times New Roman" w:eastAsia="宋体" w:hAnsi="Times New Roman" w:cs="Times New Roman" w:hint="eastAsia"/>
          <w:sz w:val="24"/>
        </w:rPr>
        <w:t>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</w:t>
      </w:r>
      <w:r w:rsidR="00011642" w:rsidRPr="00011642">
        <w:rPr>
          <w:rFonts w:ascii="Times New Roman" w:eastAsia="宋体" w:hAnsi="Times New Roman" w:cs="Times New Roman"/>
          <w:sz w:val="24"/>
        </w:rPr>
        <w:t>192.168.67.68</w:t>
      </w:r>
      <w:r w:rsidR="00A63C5F">
        <w:rPr>
          <w:rFonts w:ascii="Times New Roman" w:eastAsia="宋体" w:hAnsi="Times New Roman" w:cs="Times New Roman"/>
          <w:sz w:val="24"/>
        </w:rPr>
        <w:t>___________</w:t>
      </w:r>
    </w:p>
    <w:p w14:paraId="39DC38BA" w14:textId="01CC454C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</w:t>
      </w:r>
      <w:r w:rsidR="00011642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42E64B20" w14:textId="7CFCA85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A6A29FE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1DCB4EE" w14:textId="5DD5AFC4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 w:rsidRPr="001077AC"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必应</w:t>
      </w:r>
      <w:r w:rsidR="009C441F">
        <w:rPr>
          <w:rFonts w:ascii="Times New Roman" w:eastAsia="宋体" w:hAnsi="Times New Roman" w:cs="Times New Roman" w:hint="eastAsia"/>
          <w:sz w:val="24"/>
        </w:rPr>
        <w:t>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7CA145BF" w14:textId="7B03273B" w:rsid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4304F84C" w14:textId="0DD85DFD" w:rsidR="002D68E2" w:rsidRDefault="00DF4348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457C9CB" wp14:editId="43EC58BA">
            <wp:extent cx="3929204" cy="2221590"/>
            <wp:effectExtent l="0" t="0" r="0" b="7620"/>
            <wp:docPr id="1489940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94" cy="22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E9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FBE26AA" wp14:editId="16F847DF">
            <wp:extent cx="3956364" cy="2001696"/>
            <wp:effectExtent l="0" t="0" r="6350" b="0"/>
            <wp:docPr id="17198291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34" cy="20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7893" w14:textId="77777777" w:rsidR="00A63C5F" w:rsidRDefault="00A63C5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18FBE5E" w14:textId="4B1B806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18EA91" w14:textId="4DBE85C9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DF4348">
        <w:rPr>
          <w:rFonts w:ascii="Times New Roman" w:eastAsia="宋体" w:hAnsi="Times New Roman" w:cs="Times New Roman"/>
          <w:sz w:val="24"/>
        </w:rPr>
        <w:t>202.89.233.101</w:t>
      </w:r>
      <w:r>
        <w:rPr>
          <w:rFonts w:ascii="Times New Roman" w:eastAsia="宋体" w:hAnsi="Times New Roman" w:cs="Times New Roman"/>
          <w:sz w:val="24"/>
        </w:rPr>
        <w:t>_________</w:t>
      </w:r>
    </w:p>
    <w:p w14:paraId="3B24B918" w14:textId="3C380692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D13E9E">
        <w:rPr>
          <w:rFonts w:ascii="Times New Roman" w:eastAsia="宋体" w:hAnsi="Times New Roman" w:cs="Times New Roman"/>
          <w:sz w:val="24"/>
        </w:rPr>
        <w:t>37</w:t>
      </w:r>
      <w:r w:rsidR="000E0336">
        <w:rPr>
          <w:rFonts w:ascii="Times New Roman" w:eastAsia="宋体" w:hAnsi="Times New Roman" w:cs="Times New Roman" w:hint="eastAsia"/>
          <w:sz w:val="24"/>
        </w:rPr>
        <w:t>ms</w:t>
      </w:r>
      <w:r w:rsidR="00A63C5F">
        <w:rPr>
          <w:rFonts w:ascii="Times New Roman" w:eastAsia="宋体" w:hAnsi="Times New Roman" w:cs="Times New Roman"/>
          <w:sz w:val="24"/>
        </w:rPr>
        <w:t>_________</w:t>
      </w:r>
    </w:p>
    <w:p w14:paraId="13B80E6D" w14:textId="45D9CA3E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F30859D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537A2A6" w14:textId="146BE656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0B153A54" w14:textId="30B64ACF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08E08419" w14:textId="49E8C3D2" w:rsidR="00A63C5F" w:rsidRDefault="00536795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01AD25D6" wp14:editId="6A912E59">
            <wp:extent cx="3313430" cy="1665605"/>
            <wp:effectExtent l="0" t="0" r="1270" b="0"/>
            <wp:docPr id="5597706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0405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04822DE1" w14:textId="2F9DA3CB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536795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_________</w:t>
      </w:r>
    </w:p>
    <w:p w14:paraId="0A7023AC" w14:textId="1382B0C1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7C391FD" w14:textId="77777777" w:rsidR="009C441F" w:rsidRP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E5CC7CD" w14:textId="642BA739" w:rsidR="00B3787B" w:rsidRDefault="001077A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B3787B">
        <w:rPr>
          <w:rFonts w:ascii="Times New Roman" w:eastAsia="宋体" w:hAnsi="Times New Roman" w:cs="Times New Roman" w:hint="eastAsia"/>
          <w:sz w:val="24"/>
        </w:rPr>
        <w:t>、请使用命令行，</w:t>
      </w:r>
      <w:r w:rsidR="001C66A9">
        <w:rPr>
          <w:rFonts w:ascii="Times New Roman" w:eastAsia="宋体" w:hAnsi="Times New Roman" w:cs="Times New Roman" w:hint="eastAsia"/>
          <w:sz w:val="24"/>
        </w:rPr>
        <w:t>检查学校官网（</w:t>
      </w:r>
      <w:r w:rsidR="001C66A9">
        <w:rPr>
          <w:rFonts w:ascii="Times New Roman" w:eastAsia="宋体" w:hAnsi="Times New Roman" w:cs="Times New Roman" w:hint="eastAsia"/>
          <w:sz w:val="24"/>
        </w:rPr>
        <w:t>j</w:t>
      </w:r>
      <w:r w:rsidR="001C66A9">
        <w:rPr>
          <w:rFonts w:ascii="Times New Roman" w:eastAsia="宋体" w:hAnsi="Times New Roman" w:cs="Times New Roman"/>
          <w:sz w:val="24"/>
        </w:rPr>
        <w:t>nu.edu.cn</w:t>
      </w:r>
      <w:r w:rsidR="001C66A9">
        <w:rPr>
          <w:rFonts w:ascii="Times New Roman" w:eastAsia="宋体" w:hAnsi="Times New Roman" w:cs="Times New Roman" w:hint="eastAsia"/>
          <w:sz w:val="24"/>
        </w:rPr>
        <w:t>）的服务端口</w:t>
      </w:r>
      <w:r w:rsidR="001C66A9">
        <w:rPr>
          <w:rFonts w:ascii="Times New Roman" w:eastAsia="宋体" w:hAnsi="Times New Roman" w:cs="Times New Roman" w:hint="eastAsia"/>
          <w:sz w:val="24"/>
        </w:rPr>
        <w:t>80</w:t>
      </w:r>
      <w:r w:rsidR="001C66A9">
        <w:rPr>
          <w:rFonts w:ascii="Times New Roman" w:eastAsia="宋体" w:hAnsi="Times New Roman" w:cs="Times New Roman" w:hint="eastAsia"/>
          <w:sz w:val="24"/>
        </w:rPr>
        <w:t>的连通性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199DB088" w14:textId="06D1CEB2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截图至下方</w:t>
      </w:r>
      <w:proofErr w:type="gramEnd"/>
    </w:p>
    <w:p w14:paraId="39F3420E" w14:textId="762CC13C" w:rsidR="002D68E2" w:rsidRDefault="00275BC6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FE07D2" wp14:editId="057ED8C9">
            <wp:extent cx="4761865" cy="805815"/>
            <wp:effectExtent l="0" t="0" r="635" b="0"/>
            <wp:docPr id="5761414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1943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BB183C" w14:textId="376A86A5" w:rsid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proofErr w:type="gramStart"/>
      <w:r w:rsidR="003A3EDA">
        <w:rPr>
          <w:rFonts w:ascii="Times New Roman" w:eastAsia="宋体" w:hAnsi="Times New Roman" w:cs="Times New Roman" w:hint="eastAsia"/>
          <w:sz w:val="24"/>
        </w:rPr>
        <w:t>否</w:t>
      </w:r>
      <w:proofErr w:type="gramEnd"/>
      <w:r w:rsidR="00A63C5F">
        <w:rPr>
          <w:rFonts w:ascii="Times New Roman" w:eastAsia="宋体" w:hAnsi="Times New Roman" w:cs="Times New Roman"/>
          <w:sz w:val="24"/>
        </w:rPr>
        <w:t>_______</w:t>
      </w:r>
    </w:p>
    <w:p w14:paraId="1DF15160" w14:textId="34A5A0A8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D901EF" w14:textId="3C1C8955" w:rsidR="008979DD" w:rsidRDefault="008979DD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1D0563" w14:textId="55770B5E" w:rsidR="001C66A9" w:rsidRPr="007B302B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33649376" w14:textId="54C8E643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3A368270" w14:textId="73688BF5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r w:rsidR="00275BC6">
        <w:rPr>
          <w:rFonts w:ascii="Times New Roman" w:eastAsia="宋体" w:hAnsi="Times New Roman" w:cs="Times New Roman"/>
          <w:sz w:val="24"/>
        </w:rPr>
        <w:t>ipconfig</w:t>
      </w:r>
      <w:r w:rsidR="00A63C5F">
        <w:rPr>
          <w:rFonts w:ascii="Times New Roman" w:eastAsia="宋体" w:hAnsi="Times New Roman" w:cs="Times New Roman"/>
          <w:sz w:val="24"/>
        </w:rPr>
        <w:t>_______</w:t>
      </w:r>
    </w:p>
    <w:p w14:paraId="65FA16D3" w14:textId="0D0360CF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</w:t>
      </w:r>
      <w:r w:rsidR="00A63C5F">
        <w:rPr>
          <w:rFonts w:ascii="Times New Roman" w:eastAsia="宋体" w:hAnsi="Times New Roman" w:cs="Times New Roman" w:hint="eastAsia"/>
          <w:sz w:val="24"/>
        </w:rPr>
        <w:t>灰色界面</w:t>
      </w:r>
      <w:r>
        <w:rPr>
          <w:rFonts w:ascii="Times New Roman" w:eastAsia="宋体" w:hAnsi="Times New Roman" w:cs="Times New Roman" w:hint="eastAsia"/>
          <w:sz w:val="24"/>
        </w:rPr>
        <w:t>所示，请根据</w:t>
      </w:r>
      <w:r w:rsidR="005B4EB4">
        <w:rPr>
          <w:rFonts w:ascii="Times New Roman" w:eastAsia="宋体" w:hAnsi="Times New Roman" w:cs="Times New Roman" w:hint="eastAsia"/>
          <w:sz w:val="24"/>
        </w:rPr>
        <w:t>框中</w:t>
      </w:r>
      <w:r>
        <w:rPr>
          <w:rFonts w:ascii="Times New Roman" w:eastAsia="宋体" w:hAnsi="Times New Roman" w:cs="Times New Roman" w:hint="eastAsia"/>
          <w:sz w:val="24"/>
        </w:rPr>
        <w:t>内容，补充以下信息</w:t>
      </w:r>
    </w:p>
    <w:p w14:paraId="63ECF127" w14:textId="01D1D648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r w:rsidR="00275BC6">
        <w:rPr>
          <w:rFonts w:ascii="Times New Roman" w:eastAsia="宋体" w:hAnsi="Times New Roman" w:cs="Times New Roman"/>
          <w:sz w:val="24"/>
        </w:rPr>
        <w:t>en</w:t>
      </w:r>
      <w:r w:rsidR="003A3EDA">
        <w:rPr>
          <w:rFonts w:ascii="Times New Roman" w:eastAsia="宋体" w:hAnsi="Times New Roman" w:cs="Times New Roman"/>
          <w:sz w:val="24"/>
        </w:rPr>
        <w:t>3</w:t>
      </w:r>
      <w:r w:rsidR="00A63C5F">
        <w:rPr>
          <w:rFonts w:ascii="Times New Roman" w:eastAsia="宋体" w:hAnsi="Times New Roman" w:cs="Times New Roman"/>
          <w:sz w:val="24"/>
        </w:rPr>
        <w:t>_________</w:t>
      </w:r>
    </w:p>
    <w:p w14:paraId="079A0F3D" w14:textId="493CD249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C30367" w:rsidRPr="005B4EB4">
        <w:rPr>
          <w:rFonts w:ascii="Times New Roman" w:eastAsia="微软雅黑" w:hAnsi="Times New Roman" w:cs="Times New Roman"/>
          <w:sz w:val="22"/>
          <w:szCs w:val="22"/>
        </w:rPr>
        <w:t>192.168.229.128</w:t>
      </w:r>
      <w:r w:rsidR="00A63C5F">
        <w:rPr>
          <w:rFonts w:ascii="Times New Roman" w:eastAsia="宋体" w:hAnsi="Times New Roman" w:cs="Times New Roman"/>
          <w:sz w:val="24"/>
        </w:rPr>
        <w:t>_________</w:t>
      </w:r>
    </w:p>
    <w:p w14:paraId="15E037D7" w14:textId="7777777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5B4EB4" w:rsidRPr="00A25353" w14:paraId="546A7530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716ADB4" w14:textId="0546FFEB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n4: flags=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4163&lt;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UP,BROADCAST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,RUNNING,MULTICAST&gt;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1500</w:t>
            </w:r>
          </w:p>
          <w:p w14:paraId="0FD485C2" w14:textId="201FD34D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c:29:31:02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</w:p>
          <w:p w14:paraId="03E61553" w14:textId="6947568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70CF4D8F" w14:textId="26767E2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2AD2516C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96E691B" w14:textId="2001E345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en3: flags=4163&lt;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UP,BROADCAST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,RUNNING,MULTICAST&gt;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1500</w:t>
            </w:r>
          </w:p>
          <w:p w14:paraId="7BC31117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inet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192.168.229.128  netmask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255.255.255.0  broadcast 192.168.229.255</w:t>
            </w:r>
          </w:p>
          <w:p w14:paraId="2E431A85" w14:textId="67DFB0B9" w:rsidR="002613C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inet6 fe80::14f</w:t>
            </w:r>
            <w:proofErr w:type="gram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2:aqe</w:t>
            </w:r>
            <w:proofErr w:type="gram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0:20e:35ec%en0 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 secured </w:t>
            </w:r>
            <w:proofErr w:type="spellStart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scopeid</w:t>
            </w:r>
            <w:proofErr w:type="spellEnd"/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0xb</w:t>
            </w:r>
          </w:p>
          <w:p w14:paraId="0B8B8BD1" w14:textId="2F158E80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inet6 </w:t>
            </w:r>
            <w:proofErr w:type="gram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2001:da</w:t>
            </w:r>
            <w:proofErr w:type="gram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8:2017:4450:cd2:3061:9950:2b01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 </w:t>
            </w:r>
            <w:proofErr w:type="spellStart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autoconf</w:t>
            </w:r>
            <w:proofErr w:type="spellEnd"/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secured</w:t>
            </w:r>
          </w:p>
          <w:p w14:paraId="057388DC" w14:textId="6C3AFE85" w:rsidR="005B4EB4" w:rsidRPr="005B4EB4" w:rsidRDefault="005B4EB4" w:rsidP="002613C4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ether 00:0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c:29:31:02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:e5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txqueuelen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1000  (Ethernet)</w:t>
            </w:r>
          </w:p>
          <w:p w14:paraId="3C5609C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4578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5960264 (5.6 MiB)</w:t>
            </w:r>
          </w:p>
          <w:p w14:paraId="4BC31248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 overruns 0  frame 0</w:t>
            </w:r>
          </w:p>
          <w:p w14:paraId="15A123F5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974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84602 (82.6 KiB)</w:t>
            </w:r>
          </w:p>
          <w:p w14:paraId="61ED32A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overruns 0  carrier 0  collisions 0</w:t>
            </w:r>
          </w:p>
          <w:p w14:paraId="63BC7FB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17D5E69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UP,LOOPBACK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,RUNNING&gt;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mtu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65536</w:t>
            </w:r>
          </w:p>
          <w:p w14:paraId="519BB96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inet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127.0.0.1  netmask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255.0.0.0</w:t>
            </w:r>
          </w:p>
          <w:p w14:paraId="5E25C89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6 :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:1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prefixlen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128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scopeid</w:t>
            </w:r>
            <w:proofErr w:type="spell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0x10&lt;host&gt;</w:t>
            </w:r>
          </w:p>
          <w:p w14:paraId="6A8E217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loop  </w:t>
            </w:r>
            <w:proofErr w:type="spell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txqueuelen</w:t>
            </w:r>
            <w:proofErr w:type="spellEnd"/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1000  (Local Loopback)</w:t>
            </w:r>
          </w:p>
          <w:p w14:paraId="69A620A0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(0.0 B)</w:t>
            </w:r>
          </w:p>
          <w:p w14:paraId="253E90E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 overruns 0  frame 0</w:t>
            </w:r>
          </w:p>
          <w:p w14:paraId="6C492A7B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bytes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(0.0 B)</w:t>
            </w:r>
          </w:p>
          <w:p w14:paraId="7F1143FE" w14:textId="49295123" w:rsidR="005B4EB4" w:rsidRPr="00163195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</w:t>
            </w:r>
            <w:proofErr w:type="gramStart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  dropped</w:t>
            </w:r>
            <w:proofErr w:type="gramEnd"/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 overruns 0  carrier 0  collisions 0</w:t>
            </w:r>
          </w:p>
        </w:tc>
      </w:tr>
      <w:tr w:rsidR="002613C4" w:rsidRPr="00A25353" w14:paraId="074E509C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03C3BDA0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13DF39B8" w14:textId="774524E0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2A4A2E2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03D35C8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479F04F" w14:textId="55A592F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1077AC">
        <w:rPr>
          <w:rFonts w:ascii="Times New Roman" w:eastAsia="宋体" w:hAnsi="Times New Roman" w:cs="Times New Roman" w:hint="eastAsia"/>
          <w:sz w:val="24"/>
        </w:rPr>
        <w:t>对“抖音”网站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www.douyin.com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进行路由追踪，并指出“出口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地址、防火墙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37BF73B" w14:textId="6F945D15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_______</w:t>
      </w:r>
      <w:r w:rsidR="003A3EDA">
        <w:rPr>
          <w:rFonts w:ascii="Times New Roman" w:eastAsia="宋体" w:hAnsi="Times New Roman" w:cs="Times New Roman" w:hint="eastAsia"/>
          <w:sz w:val="24"/>
        </w:rPr>
        <w:t>traceroute</w:t>
      </w:r>
      <w:r w:rsidR="006E73DB">
        <w:rPr>
          <w:rFonts w:ascii="Times New Roman" w:eastAsia="宋体" w:hAnsi="Times New Roman" w:cs="Times New Roman"/>
          <w:sz w:val="24"/>
        </w:rPr>
        <w:t xml:space="preserve"> www.douyin.com</w:t>
      </w:r>
      <w:r>
        <w:rPr>
          <w:rFonts w:ascii="Times New Roman" w:eastAsia="宋体" w:hAnsi="Times New Roman" w:cs="Times New Roman"/>
          <w:sz w:val="24"/>
        </w:rPr>
        <w:t>_____</w:t>
      </w:r>
    </w:p>
    <w:p w14:paraId="05C85918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1CD79BE6" w14:textId="50CE5EA8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D7643C"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D7643C">
        <w:rPr>
          <w:rFonts w:ascii="Times New Roman" w:eastAsia="宋体" w:hAnsi="Times New Roman" w:cs="Times New Roman" w:hint="eastAsia"/>
          <w:sz w:val="24"/>
        </w:rPr>
        <w:t>_</w:t>
      </w:r>
      <w:r w:rsidR="006E73DB">
        <w:rPr>
          <w:rFonts w:ascii="Times New Roman" w:eastAsia="微软雅黑" w:hAnsi="Times New Roman" w:cs="Times New Roman"/>
          <w:sz w:val="22"/>
          <w:szCs w:val="22"/>
        </w:rPr>
        <w:t>10.0.8.5</w:t>
      </w:r>
      <w:r w:rsidR="00D7643C">
        <w:rPr>
          <w:rFonts w:ascii="Times New Roman" w:eastAsia="宋体" w:hAnsi="Times New Roman" w:cs="Times New Roman"/>
          <w:sz w:val="24"/>
        </w:rPr>
        <w:t>____________</w:t>
      </w:r>
    </w:p>
    <w:p w14:paraId="57DCDED7" w14:textId="33763C58" w:rsidR="002D68E2" w:rsidRPr="00A63C5F" w:rsidRDefault="00D7643C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</w:t>
      </w:r>
      <w:r w:rsidR="00A63C5F">
        <w:rPr>
          <w:rFonts w:ascii="Times New Roman" w:eastAsia="宋体" w:hAnsi="Times New Roman" w:cs="Times New Roman" w:hint="eastAsia"/>
          <w:sz w:val="24"/>
        </w:rPr>
        <w:t>防火墙</w:t>
      </w:r>
      <w:r w:rsidR="00A63C5F">
        <w:rPr>
          <w:rFonts w:ascii="Times New Roman" w:eastAsia="宋体" w:hAnsi="Times New Roman" w:cs="Times New Roman" w:hint="eastAsia"/>
          <w:sz w:val="24"/>
        </w:rPr>
        <w:t>I</w:t>
      </w:r>
      <w:r w:rsidR="00A63C5F">
        <w:rPr>
          <w:rFonts w:ascii="Times New Roman" w:eastAsia="宋体" w:hAnsi="Times New Roman" w:cs="Times New Roman"/>
          <w:sz w:val="24"/>
        </w:rPr>
        <w:t>P</w:t>
      </w:r>
      <w:r w:rsidR="00A63C5F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A63C5F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6E73DB" w:rsidRPr="00D7643C">
        <w:rPr>
          <w:rFonts w:ascii="Times New Roman" w:eastAsia="微软雅黑" w:hAnsi="Times New Roman" w:cs="Times New Roman"/>
          <w:sz w:val="22"/>
          <w:szCs w:val="22"/>
        </w:rPr>
        <w:t>61.137.2.177</w:t>
      </w:r>
      <w:r>
        <w:rPr>
          <w:rFonts w:ascii="Times New Roman" w:eastAsia="宋体" w:hAnsi="Times New Roman" w:cs="Times New Roman"/>
          <w:sz w:val="24"/>
        </w:rPr>
        <w:t>___________</w:t>
      </w:r>
    </w:p>
    <w:p w14:paraId="2B4D688F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A63C5F" w:rsidRPr="00A25353" w14:paraId="400076E8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ED21B38" w14:textId="1A670E9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*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to</w:t>
            </w:r>
            <w:proofErr w:type="gram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www.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douyin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.com (66.249.89.99), 30 hops max, 38 byte packets</w:t>
            </w:r>
          </w:p>
          <w:p w14:paraId="0D6B198D" w14:textId="3E89D5CB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1 1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 (1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.0.1) 0.653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0.846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0.200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60BFEBF2" w14:textId="1106BD34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) 6.610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5.438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5.146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3DCB85D2" w14:textId="1ECDB551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) 4.809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9.879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9.186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3D99A23" w14:textId="211F0F69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) 8.033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9.699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7.147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0DFB0A2F" w14:textId="706CA9A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.912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7.947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.809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72C25BE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6 202.97.46.5 (202.97.46.5) 60.436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25.527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40.023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254C9AEA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7 202.97.35.69 (202.97.35.69) 40.049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66.091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44.358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06DFCF5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8 202.97.35.110 (202.97.35.110) 42.140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70.913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41.144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5322D9C8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9 202.97.35.14 (202.97.35.14) 116.929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57.081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60.336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7B09B3EE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10 202.97.60.34 (202.97.60.34) 54.871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69.302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64.353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3E48AF5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057B7C71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12 209.85.255.80 (209.85.255.80) 95.954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79.844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76.052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6D61BAB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CoS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=5 TTL=1 S=0</w:t>
            </w:r>
          </w:p>
          <w:p w14:paraId="5945CDA2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13 209.85.249.195 (209.85.249.195) 118.687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120.905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113.936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65EEAC1F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14 72.14.236.126 (72.14.236.126) 115.843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137.109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186.491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  <w:p w14:paraId="43160D13" w14:textId="104E0D29" w:rsidR="00A63C5F" w:rsidRPr="00163195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15 nrt04s01-in-f99.1e100.net (66.249.89.99) 168.024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140.551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161.127 </w:t>
            </w:r>
            <w:proofErr w:type="spellStart"/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ms</w:t>
            </w:r>
            <w:proofErr w:type="spellEnd"/>
          </w:p>
        </w:tc>
      </w:tr>
    </w:tbl>
    <w:p w14:paraId="45C9A2D4" w14:textId="77777777" w:rsidR="00A63C5F" w:rsidRP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5AB40195" w14:textId="53B0EEE5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2E0CDE3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3801F6" w14:textId="77777777" w:rsidR="00A63C5F" w:rsidRDefault="001C66A9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，测试学校域名（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</w:t>
      </w:r>
      <w:r w:rsidR="00A63C5F">
        <w:rPr>
          <w:rFonts w:ascii="Times New Roman" w:eastAsia="宋体" w:hAnsi="Times New Roman" w:cs="Times New Roman" w:hint="eastAsia"/>
          <w:sz w:val="24"/>
        </w:rPr>
        <w:t>。</w:t>
      </w:r>
    </w:p>
    <w:p w14:paraId="00B80F4B" w14:textId="2D04C2F8" w:rsidR="005B4EB4" w:rsidRDefault="005B4EB4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proofErr w:type="spellStart"/>
      <w:r w:rsidR="003A3EDA">
        <w:rPr>
          <w:rFonts w:ascii="Times New Roman" w:eastAsia="宋体" w:hAnsi="Times New Roman" w:cs="Times New Roman" w:hint="eastAsia"/>
          <w:sz w:val="24"/>
        </w:rPr>
        <w:t>nslookup</w:t>
      </w:r>
      <w:proofErr w:type="spellEnd"/>
      <w:r w:rsidR="006E73DB">
        <w:rPr>
          <w:rFonts w:ascii="Times New Roman" w:eastAsia="宋体" w:hAnsi="Times New Roman" w:cs="Times New Roman"/>
          <w:sz w:val="24"/>
        </w:rPr>
        <w:t xml:space="preserve"> jnu.edu.cn</w:t>
      </w:r>
      <w:r w:rsidR="00A63C5F">
        <w:rPr>
          <w:rFonts w:ascii="Times New Roman" w:eastAsia="宋体" w:hAnsi="Times New Roman" w:cs="Times New Roman"/>
          <w:sz w:val="24"/>
        </w:rPr>
        <w:t>________</w:t>
      </w:r>
    </w:p>
    <w:p w14:paraId="2891CF30" w14:textId="77777777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2C8B21C" w14:textId="55473A3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，测试本机到</w:t>
      </w:r>
      <w:r w:rsidR="001077AC">
        <w:rPr>
          <w:rFonts w:ascii="Times New Roman" w:eastAsia="宋体" w:hAnsi="Times New Roman" w:cs="Times New Roman" w:hint="eastAsia"/>
          <w:sz w:val="24"/>
        </w:rPr>
        <w:t>“</w:t>
      </w:r>
      <w:proofErr w:type="gramStart"/>
      <w:r w:rsidR="001077AC">
        <w:rPr>
          <w:rFonts w:ascii="Times New Roman" w:eastAsia="宋体" w:hAnsi="Times New Roman" w:cs="Times New Roman" w:hint="eastAsia"/>
          <w:sz w:val="24"/>
        </w:rPr>
        <w:t>哔</w:t>
      </w:r>
      <w:proofErr w:type="gramEnd"/>
      <w:r w:rsidR="001077AC">
        <w:rPr>
          <w:rFonts w:ascii="Times New Roman" w:eastAsia="宋体" w:hAnsi="Times New Roman" w:cs="Times New Roman" w:hint="eastAsia"/>
          <w:sz w:val="24"/>
        </w:rPr>
        <w:t>哩</w:t>
      </w:r>
      <w:proofErr w:type="gramStart"/>
      <w:r w:rsidR="001077AC">
        <w:rPr>
          <w:rFonts w:ascii="Times New Roman" w:eastAsia="宋体" w:hAnsi="Times New Roman" w:cs="Times New Roman" w:hint="eastAsia"/>
          <w:sz w:val="24"/>
        </w:rPr>
        <w:t>哔</w:t>
      </w:r>
      <w:proofErr w:type="gramEnd"/>
      <w:r w:rsidR="001077AC">
        <w:rPr>
          <w:rFonts w:ascii="Times New Roman" w:eastAsia="宋体" w:hAnsi="Times New Roman" w:cs="Times New Roman" w:hint="eastAsia"/>
          <w:sz w:val="24"/>
        </w:rPr>
        <w:t>哩”网站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www.bilibili</w:t>
      </w:r>
      <w:r>
        <w:rPr>
          <w:rFonts w:ascii="Times New Roman" w:eastAsia="宋体" w:hAnsi="Times New Roman" w:cs="Times New Roman"/>
          <w:sz w:val="24"/>
        </w:rPr>
        <w:t>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3E65593E" w14:textId="26492A5F" w:rsidR="005B4EB4" w:rsidRDefault="005B4EB4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_______</w:t>
      </w:r>
      <w:r w:rsidR="00C30367">
        <w:rPr>
          <w:rFonts w:ascii="Times New Roman" w:eastAsia="宋体" w:hAnsi="Times New Roman" w:cs="Times New Roman"/>
          <w:sz w:val="24"/>
        </w:rPr>
        <w:t>ping www.bilibili.com</w:t>
      </w:r>
      <w:r w:rsidR="00A63C5F">
        <w:rPr>
          <w:rFonts w:ascii="Times New Roman" w:eastAsia="宋体" w:hAnsi="Times New Roman" w:cs="Times New Roman"/>
          <w:sz w:val="24"/>
        </w:rPr>
        <w:t>_____</w:t>
      </w:r>
    </w:p>
    <w:p w14:paraId="1757B8E2" w14:textId="7CC63189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A675173" w14:textId="77777777" w:rsidR="008979DD" w:rsidRDefault="008979DD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D7C4D3" w14:textId="521FDD24" w:rsidR="001077AC" w:rsidRPr="007B302B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</w:t>
      </w:r>
      <w:r w:rsidR="008979DD">
        <w:rPr>
          <w:rFonts w:ascii="Times New Roman" w:eastAsia="宋体" w:hAnsi="Times New Roman" w:cs="Times New Roman" w:hint="eastAsia"/>
          <w:b/>
          <w:bCs/>
          <w:sz w:val="24"/>
        </w:rPr>
        <w:t>查找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0407989C" w14:textId="568A7DD5" w:rsidR="006B38E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6B38EC">
        <w:rPr>
          <w:rFonts w:ascii="Times New Roman" w:eastAsia="宋体" w:hAnsi="Times New Roman" w:cs="Times New Roman" w:hint="eastAsia"/>
          <w:sz w:val="24"/>
        </w:rPr>
        <w:t>请将</w:t>
      </w:r>
      <w:proofErr w:type="spellStart"/>
      <w:r w:rsidR="006B38EC"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 w:rsidR="006B38EC">
        <w:rPr>
          <w:rFonts w:ascii="Times New Roman" w:eastAsia="宋体" w:hAnsi="Times New Roman" w:cs="Times New Roman" w:hint="eastAsia"/>
          <w:sz w:val="24"/>
        </w:rPr>
        <w:t>的</w:t>
      </w:r>
      <w:r w:rsidR="006B38EC">
        <w:rPr>
          <w:rFonts w:ascii="Times New Roman" w:eastAsia="宋体" w:hAnsi="Times New Roman" w:cs="Times New Roman" w:hint="eastAsia"/>
          <w:sz w:val="24"/>
        </w:rPr>
        <w:t>A</w:t>
      </w:r>
      <w:r w:rsidR="006B38EC">
        <w:rPr>
          <w:rFonts w:ascii="Times New Roman" w:eastAsia="宋体" w:hAnsi="Times New Roman" w:cs="Times New Roman"/>
          <w:sz w:val="24"/>
        </w:rPr>
        <w:t>PI</w:t>
      </w:r>
      <w:r w:rsidR="006B38EC">
        <w:rPr>
          <w:rFonts w:ascii="Times New Roman" w:eastAsia="宋体" w:hAnsi="Times New Roman" w:cs="Times New Roman" w:hint="eastAsia"/>
          <w:sz w:val="24"/>
        </w:rPr>
        <w:t>网址（</w:t>
      </w:r>
      <w:r w:rsidR="006B38EC" w:rsidRPr="006B38EC">
        <w:rPr>
          <w:rFonts w:ascii="Times New Roman" w:eastAsia="宋体" w:hAnsi="Times New Roman" w:cs="Times New Roman"/>
          <w:sz w:val="24"/>
        </w:rPr>
        <w:t>api.ipify.org</w:t>
      </w:r>
      <w:r w:rsidR="006B38EC"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 w:rsidR="006B38EC">
        <w:rPr>
          <w:rFonts w:ascii="Times New Roman" w:eastAsia="宋体" w:hAnsi="Times New Roman" w:cs="Times New Roman"/>
          <w:sz w:val="24"/>
        </w:rPr>
        <w:t>IP</w:t>
      </w:r>
      <w:r w:rsidR="006B38E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A6AB5E" w14:textId="74AB0411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r w:rsidRPr="006B38EC">
        <w:rPr>
          <w:rFonts w:ascii="Times New Roman" w:eastAsia="宋体" w:hAnsi="Times New Roman" w:cs="Times New Roman"/>
          <w:sz w:val="24"/>
        </w:rPr>
        <w:t>ipshudi.com</w:t>
      </w:r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 w:rsidR="008979DD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所属的运营商。</w:t>
      </w:r>
    </w:p>
    <w:p w14:paraId="5FC7F630" w14:textId="131F4305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____</w:t>
      </w:r>
      <w:r w:rsidR="00CE060A">
        <w:rPr>
          <w:rFonts w:ascii="Times New Roman" w:eastAsia="宋体" w:hAnsi="Times New Roman" w:cs="Times New Roman"/>
          <w:sz w:val="24"/>
        </w:rPr>
        <w:t>220.115.159.13</w:t>
      </w:r>
      <w:r>
        <w:rPr>
          <w:rFonts w:ascii="Times New Roman" w:eastAsia="宋体" w:hAnsi="Times New Roman" w:cs="Times New Roman"/>
          <w:sz w:val="24"/>
        </w:rPr>
        <w:t>_______</w:t>
      </w:r>
    </w:p>
    <w:p w14:paraId="46462B37" w14:textId="387F9C1E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>
        <w:rPr>
          <w:rFonts w:ascii="Times New Roman" w:eastAsia="宋体" w:hAnsi="Times New Roman" w:cs="Times New Roman" w:hint="eastAsia"/>
          <w:sz w:val="24"/>
        </w:rPr>
        <w:t>_</w:t>
      </w:r>
      <w:r w:rsidR="00B277EE">
        <w:rPr>
          <w:rFonts w:ascii="Times New Roman" w:eastAsia="宋体" w:hAnsi="Times New Roman" w:cs="Times New Roman"/>
          <w:sz w:val="24"/>
        </w:rPr>
        <w:t xml:space="preserve"> </w:t>
      </w:r>
      <w:r w:rsidR="00CE060A">
        <w:rPr>
          <w:rFonts w:ascii="Times New Roman" w:eastAsia="宋体" w:hAnsi="Times New Roman" w:cs="Times New Roman" w:hint="eastAsia"/>
          <w:sz w:val="24"/>
        </w:rPr>
        <w:t>教育网</w:t>
      </w:r>
      <w:r>
        <w:rPr>
          <w:rFonts w:ascii="Times New Roman" w:eastAsia="宋体" w:hAnsi="Times New Roman" w:cs="Times New Roman"/>
          <w:sz w:val="24"/>
        </w:rPr>
        <w:t>____________</w:t>
      </w:r>
    </w:p>
    <w:p w14:paraId="41D08F24" w14:textId="6F81F4CE" w:rsidR="008979DD" w:rsidRDefault="008979DD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439808F2" w14:textId="56AEEE7D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  <w:r w:rsidR="00B277E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00027BA" wp14:editId="4D934BE4">
            <wp:extent cx="4240859" cy="2752253"/>
            <wp:effectExtent l="0" t="0" r="7620" b="0"/>
            <wp:docPr id="90681350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90" cy="276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7300" w14:textId="34E3A8C3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B277EE">
        <w:rPr>
          <w:rFonts w:ascii="Times New Roman" w:eastAsia="宋体" w:hAnsi="Times New Roman" w:cs="Times New Roman"/>
          <w:sz w:val="24"/>
        </w:rPr>
        <w:t>2.1</w:t>
      </w:r>
      <w:r w:rsidR="00B277EE"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_________</w:t>
      </w:r>
    </w:p>
    <w:p w14:paraId="28091163" w14:textId="50CD78E6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8979DD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请</w:t>
      </w:r>
      <w:r w:rsidR="008979DD"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“开发者工具”</w:t>
      </w:r>
      <w:r w:rsidR="008979DD">
        <w:rPr>
          <w:rFonts w:ascii="Times New Roman" w:eastAsia="宋体" w:hAnsi="Times New Roman" w:cs="Times New Roman" w:hint="eastAsia"/>
          <w:sz w:val="24"/>
        </w:rPr>
        <w:t>中</w:t>
      </w:r>
      <w:r w:rsidR="001077AC">
        <w:rPr>
          <w:rFonts w:ascii="Times New Roman" w:eastAsia="宋体" w:hAnsi="Times New Roman" w:cs="Times New Roman" w:hint="eastAsia"/>
          <w:sz w:val="24"/>
        </w:rPr>
        <w:t>，</w:t>
      </w:r>
      <w:r w:rsidR="008979DD">
        <w:rPr>
          <w:rFonts w:ascii="Times New Roman" w:eastAsia="宋体" w:hAnsi="Times New Roman" w:cs="Times New Roman" w:hint="eastAsia"/>
          <w:sz w:val="24"/>
        </w:rPr>
        <w:t>找到访问</w:t>
      </w:r>
      <w:proofErr w:type="spellStart"/>
      <w:r w:rsidR="008979DD">
        <w:rPr>
          <w:rFonts w:ascii="Times New Roman" w:eastAsia="宋体" w:hAnsi="Times New Roman" w:cs="Times New Roman" w:hint="eastAsia"/>
          <w:sz w:val="24"/>
        </w:rPr>
        <w:t>ipify</w:t>
      </w:r>
      <w:proofErr w:type="spellEnd"/>
      <w:r w:rsidR="008979DD">
        <w:rPr>
          <w:rFonts w:ascii="Times New Roman" w:eastAsia="宋体" w:hAnsi="Times New Roman" w:cs="Times New Roman" w:hint="eastAsia"/>
          <w:sz w:val="24"/>
        </w:rPr>
        <w:t>时响应</w:t>
      </w:r>
      <w:r>
        <w:rPr>
          <w:rFonts w:ascii="Times New Roman" w:eastAsia="宋体" w:hAnsi="Times New Roman" w:cs="Times New Roman" w:hint="eastAsia"/>
          <w:sz w:val="24"/>
        </w:rPr>
        <w:t>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</w:t>
      </w:r>
      <w:r w:rsidR="001077AC">
        <w:rPr>
          <w:rFonts w:ascii="Times New Roman" w:eastAsia="宋体" w:hAnsi="Times New Roman" w:cs="Times New Roman" w:hint="eastAsia"/>
          <w:sz w:val="24"/>
        </w:rPr>
        <w:t>。</w:t>
      </w:r>
    </w:p>
    <w:p w14:paraId="75A3EE90" w14:textId="5F1C8730" w:rsidR="005B4EB4" w:rsidRDefault="005B4EB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  <w:r w:rsidR="008243B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47B34FF" wp14:editId="741EC3D2">
            <wp:extent cx="3951838" cy="2845379"/>
            <wp:effectExtent l="0" t="0" r="0" b="0"/>
            <wp:docPr id="154962337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79" cy="28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F722" w14:textId="415BC82F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远程地址为：</w:t>
      </w:r>
      <w:r w:rsidR="008243B7"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8243B7">
        <w:rPr>
          <w:rFonts w:ascii="Times New Roman" w:eastAsia="宋体" w:hAnsi="Times New Roman" w:cs="Times New Roman"/>
          <w:sz w:val="24"/>
        </w:rPr>
        <w:t>173.231.16.77</w:t>
      </w:r>
      <w:r w:rsidR="008243B7">
        <w:rPr>
          <w:rFonts w:ascii="Times New Roman" w:eastAsia="宋体" w:hAnsi="Times New Roman" w:cs="Times New Roman" w:hint="eastAsia"/>
          <w:sz w:val="24"/>
        </w:rPr>
        <w:t>:</w:t>
      </w:r>
      <w:r w:rsidR="008243B7">
        <w:rPr>
          <w:rFonts w:ascii="Times New Roman" w:eastAsia="宋体" w:hAnsi="Times New Roman" w:cs="Times New Roman"/>
          <w:sz w:val="24"/>
        </w:rPr>
        <w:t xml:space="preserve">80 </w:t>
      </w:r>
      <w:r>
        <w:rPr>
          <w:rFonts w:ascii="Times New Roman" w:eastAsia="宋体" w:hAnsi="Times New Roman" w:cs="Times New Roman"/>
          <w:sz w:val="24"/>
        </w:rPr>
        <w:t>_________</w:t>
      </w:r>
    </w:p>
    <w:p w14:paraId="3D53CC0D" w14:textId="77777777" w:rsidR="001319E8" w:rsidRPr="007B302B" w:rsidRDefault="001319E8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1319E8" w:rsidRPr="007B302B" w:rsidSect="009906E5">
      <w:headerReference w:type="default" r:id="rId17"/>
      <w:footerReference w:type="default" r:id="rId18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D016" w14:textId="77777777" w:rsidR="00C76770" w:rsidRDefault="00C76770">
      <w:r>
        <w:separator/>
      </w:r>
    </w:p>
  </w:endnote>
  <w:endnote w:type="continuationSeparator" w:id="0">
    <w:p w14:paraId="2EC1729D" w14:textId="77777777" w:rsidR="00C76770" w:rsidRDefault="00C7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965" w14:textId="77777777" w:rsidR="00E66491" w:rsidRPr="00B64182" w:rsidRDefault="00BA1C43">
    <w:pPr>
      <w:pStyle w:val="a3"/>
      <w:rPr>
        <w:rFonts w:ascii="Times New Roman" w:hAnsi="Times New Roman" w:cs="Times New Roman"/>
      </w:rPr>
    </w:pPr>
    <w:r w:rsidRPr="00B641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AA2D4" wp14:editId="63D593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22CCE" w14:textId="77777777" w:rsidR="00E66491" w:rsidRPr="00B64182" w:rsidRDefault="00CE31F6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A2D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922CCE" w14:textId="77777777" w:rsidR="00E66491" w:rsidRPr="00B64182" w:rsidRDefault="00CE31F6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1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64182"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79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6034" w14:textId="77777777" w:rsidR="00C76770" w:rsidRDefault="00C76770">
      <w:r>
        <w:separator/>
      </w:r>
    </w:p>
  </w:footnote>
  <w:footnote w:type="continuationSeparator" w:id="0">
    <w:p w14:paraId="5F6E56AC" w14:textId="77777777" w:rsidR="00C76770" w:rsidRDefault="00C76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790" w14:textId="4328E058" w:rsidR="00E66491" w:rsidRPr="005C2FA9" w:rsidRDefault="005C2FA9" w:rsidP="009906E5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 w:rsidRPr="009906E5"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71E375DB" wp14:editId="3E2D3803">
          <wp:simplePos x="0" y="0"/>
          <wp:positionH relativeFrom="column">
            <wp:posOffset>-210703</wp:posOffset>
          </wp:positionH>
          <wp:positionV relativeFrom="paragraph">
            <wp:posOffset>-50917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形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</w:t>
    </w:r>
    <w:r w:rsidR="00C43636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 xml:space="preserve"> 机</w:t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1979"/>
    <w:multiLevelType w:val="singleLevel"/>
    <w:tmpl w:val="983819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21F17"/>
    <w:multiLevelType w:val="multilevel"/>
    <w:tmpl w:val="A6821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765FE58"/>
    <w:multiLevelType w:val="multilevel"/>
    <w:tmpl w:val="A765F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A7A970E"/>
    <w:multiLevelType w:val="multilevel"/>
    <w:tmpl w:val="AA7A97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B369F539"/>
    <w:multiLevelType w:val="multilevel"/>
    <w:tmpl w:val="B369F5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874853D"/>
    <w:multiLevelType w:val="multilevel"/>
    <w:tmpl w:val="C87485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3CB3B33"/>
    <w:multiLevelType w:val="multilevel"/>
    <w:tmpl w:val="D3CB3B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3FEC7AB"/>
    <w:multiLevelType w:val="multilevel"/>
    <w:tmpl w:val="E3FEC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5F26A68"/>
    <w:multiLevelType w:val="multilevel"/>
    <w:tmpl w:val="E5F26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6F1D50F"/>
    <w:multiLevelType w:val="multilevel"/>
    <w:tmpl w:val="E6F1D5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FE9D9DEF"/>
    <w:multiLevelType w:val="multilevel"/>
    <w:tmpl w:val="FE9D9D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0083F926"/>
    <w:multiLevelType w:val="multilevel"/>
    <w:tmpl w:val="0083F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4F976B1"/>
    <w:multiLevelType w:val="multilevel"/>
    <w:tmpl w:val="04F97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7BA0803"/>
    <w:multiLevelType w:val="multilevel"/>
    <w:tmpl w:val="07BA0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0AA33043"/>
    <w:multiLevelType w:val="multilevel"/>
    <w:tmpl w:val="0AA33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106439E"/>
    <w:multiLevelType w:val="multilevel"/>
    <w:tmpl w:val="87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53A74"/>
    <w:multiLevelType w:val="hybridMultilevel"/>
    <w:tmpl w:val="79B21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7FC188D"/>
    <w:multiLevelType w:val="multilevel"/>
    <w:tmpl w:val="17FC18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A2F7378"/>
    <w:multiLevelType w:val="multilevel"/>
    <w:tmpl w:val="1A2F7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47567AF"/>
    <w:multiLevelType w:val="multilevel"/>
    <w:tmpl w:val="DBA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F2C8"/>
    <w:multiLevelType w:val="multilevel"/>
    <w:tmpl w:val="2CD8F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BDF07B7"/>
    <w:multiLevelType w:val="multilevel"/>
    <w:tmpl w:val="3BDF07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E8F23B7"/>
    <w:multiLevelType w:val="multilevel"/>
    <w:tmpl w:val="3E8F23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0AB148A"/>
    <w:multiLevelType w:val="multilevel"/>
    <w:tmpl w:val="65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C3D2F"/>
    <w:multiLevelType w:val="hybridMultilevel"/>
    <w:tmpl w:val="D076C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2D36D8"/>
    <w:multiLevelType w:val="multilevel"/>
    <w:tmpl w:val="422D3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DC01D69"/>
    <w:multiLevelType w:val="multilevel"/>
    <w:tmpl w:val="4DC01D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28F3A8C"/>
    <w:multiLevelType w:val="multilevel"/>
    <w:tmpl w:val="528F3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2BC250A"/>
    <w:multiLevelType w:val="multilevel"/>
    <w:tmpl w:val="33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2F9B"/>
    <w:multiLevelType w:val="multilevel"/>
    <w:tmpl w:val="686A2F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6A5E6B3E"/>
    <w:multiLevelType w:val="multilevel"/>
    <w:tmpl w:val="F76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F63B4E"/>
    <w:multiLevelType w:val="multilevel"/>
    <w:tmpl w:val="6AF63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20CC7C7"/>
    <w:multiLevelType w:val="multilevel"/>
    <w:tmpl w:val="720CC7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7CF716D8"/>
    <w:multiLevelType w:val="multilevel"/>
    <w:tmpl w:val="7CF71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9101F5"/>
    <w:multiLevelType w:val="multilevel"/>
    <w:tmpl w:val="7E910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70076111">
    <w:abstractNumId w:val="0"/>
  </w:num>
  <w:num w:numId="2" w16cid:durableId="1948199891">
    <w:abstractNumId w:val="10"/>
  </w:num>
  <w:num w:numId="3" w16cid:durableId="459154920">
    <w:abstractNumId w:val="3"/>
  </w:num>
  <w:num w:numId="4" w16cid:durableId="1986348487">
    <w:abstractNumId w:val="27"/>
  </w:num>
  <w:num w:numId="5" w16cid:durableId="676494035">
    <w:abstractNumId w:val="14"/>
  </w:num>
  <w:num w:numId="6" w16cid:durableId="1008867377">
    <w:abstractNumId w:val="8"/>
  </w:num>
  <w:num w:numId="7" w16cid:durableId="1892694258">
    <w:abstractNumId w:val="6"/>
  </w:num>
  <w:num w:numId="8" w16cid:durableId="1637367475">
    <w:abstractNumId w:val="2"/>
  </w:num>
  <w:num w:numId="9" w16cid:durableId="500243457">
    <w:abstractNumId w:val="25"/>
  </w:num>
  <w:num w:numId="10" w16cid:durableId="805514055">
    <w:abstractNumId w:val="17"/>
  </w:num>
  <w:num w:numId="11" w16cid:durableId="318577623">
    <w:abstractNumId w:val="20"/>
  </w:num>
  <w:num w:numId="12" w16cid:durableId="1690907193">
    <w:abstractNumId w:val="31"/>
  </w:num>
  <w:num w:numId="13" w16cid:durableId="1492520994">
    <w:abstractNumId w:val="11"/>
  </w:num>
  <w:num w:numId="14" w16cid:durableId="1945140469">
    <w:abstractNumId w:val="7"/>
  </w:num>
  <w:num w:numId="15" w16cid:durableId="221451464">
    <w:abstractNumId w:val="1"/>
  </w:num>
  <w:num w:numId="16" w16cid:durableId="1178353391">
    <w:abstractNumId w:val="29"/>
  </w:num>
  <w:num w:numId="17" w16cid:durableId="2139178337">
    <w:abstractNumId w:val="5"/>
  </w:num>
  <w:num w:numId="18" w16cid:durableId="305822647">
    <w:abstractNumId w:val="18"/>
  </w:num>
  <w:num w:numId="19" w16cid:durableId="2044598434">
    <w:abstractNumId w:val="21"/>
  </w:num>
  <w:num w:numId="20" w16cid:durableId="1701511171">
    <w:abstractNumId w:val="9"/>
  </w:num>
  <w:num w:numId="21" w16cid:durableId="1623226990">
    <w:abstractNumId w:val="26"/>
  </w:num>
  <w:num w:numId="22" w16cid:durableId="439029455">
    <w:abstractNumId w:val="13"/>
  </w:num>
  <w:num w:numId="23" w16cid:durableId="1239437114">
    <w:abstractNumId w:val="32"/>
  </w:num>
  <w:num w:numId="24" w16cid:durableId="1220479843">
    <w:abstractNumId w:val="22"/>
  </w:num>
  <w:num w:numId="25" w16cid:durableId="986935957">
    <w:abstractNumId w:val="33"/>
  </w:num>
  <w:num w:numId="26" w16cid:durableId="1839150499">
    <w:abstractNumId w:val="12"/>
  </w:num>
  <w:num w:numId="27" w16cid:durableId="561453955">
    <w:abstractNumId w:val="4"/>
  </w:num>
  <w:num w:numId="28" w16cid:durableId="2003003583">
    <w:abstractNumId w:val="34"/>
  </w:num>
  <w:num w:numId="29" w16cid:durableId="262105233">
    <w:abstractNumId w:val="23"/>
  </w:num>
  <w:num w:numId="30" w16cid:durableId="443695005">
    <w:abstractNumId w:val="30"/>
  </w:num>
  <w:num w:numId="31" w16cid:durableId="213351300">
    <w:abstractNumId w:val="15"/>
  </w:num>
  <w:num w:numId="32" w16cid:durableId="1250776621">
    <w:abstractNumId w:val="19"/>
  </w:num>
  <w:num w:numId="33" w16cid:durableId="1174495529">
    <w:abstractNumId w:val="28"/>
  </w:num>
  <w:num w:numId="34" w16cid:durableId="1846092810">
    <w:abstractNumId w:val="24"/>
  </w:num>
  <w:num w:numId="35" w16cid:durableId="427584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OWM5Njc4YTlkYWEzMzgyODk4Y2Q2OGUxNmQ1OTEifQ=="/>
  </w:docVars>
  <w:rsids>
    <w:rsidRoot w:val="00BD604E"/>
    <w:rsid w:val="0001105F"/>
    <w:rsid w:val="00011642"/>
    <w:rsid w:val="00057B7F"/>
    <w:rsid w:val="00074DC4"/>
    <w:rsid w:val="000B38C0"/>
    <w:rsid w:val="000B45FC"/>
    <w:rsid w:val="000D4202"/>
    <w:rsid w:val="000D438C"/>
    <w:rsid w:val="000D5A7E"/>
    <w:rsid w:val="000E0336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75BC6"/>
    <w:rsid w:val="00291585"/>
    <w:rsid w:val="00292BE9"/>
    <w:rsid w:val="002A7AC0"/>
    <w:rsid w:val="002B416E"/>
    <w:rsid w:val="002D68E2"/>
    <w:rsid w:val="002E0BB2"/>
    <w:rsid w:val="002E1F06"/>
    <w:rsid w:val="002E784B"/>
    <w:rsid w:val="00321231"/>
    <w:rsid w:val="00375847"/>
    <w:rsid w:val="003A3EDA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36795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6E73DB"/>
    <w:rsid w:val="007965E7"/>
    <w:rsid w:val="007B302B"/>
    <w:rsid w:val="008243B7"/>
    <w:rsid w:val="00860FAE"/>
    <w:rsid w:val="008651FC"/>
    <w:rsid w:val="00876F10"/>
    <w:rsid w:val="0088294C"/>
    <w:rsid w:val="008979DD"/>
    <w:rsid w:val="008A0412"/>
    <w:rsid w:val="008A4793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277EE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0367"/>
    <w:rsid w:val="00C36702"/>
    <w:rsid w:val="00C43636"/>
    <w:rsid w:val="00C643FD"/>
    <w:rsid w:val="00C76770"/>
    <w:rsid w:val="00C91215"/>
    <w:rsid w:val="00C92237"/>
    <w:rsid w:val="00CA4AC2"/>
    <w:rsid w:val="00CB56C4"/>
    <w:rsid w:val="00CC6C9C"/>
    <w:rsid w:val="00CE060A"/>
    <w:rsid w:val="00CE31F6"/>
    <w:rsid w:val="00CE63C0"/>
    <w:rsid w:val="00D020A7"/>
    <w:rsid w:val="00D13E9E"/>
    <w:rsid w:val="00D4580F"/>
    <w:rsid w:val="00D5627B"/>
    <w:rsid w:val="00D57268"/>
    <w:rsid w:val="00D7643C"/>
    <w:rsid w:val="00D957C5"/>
    <w:rsid w:val="00DA149A"/>
    <w:rsid w:val="00DD06A5"/>
    <w:rsid w:val="00DD760C"/>
    <w:rsid w:val="00DF4348"/>
    <w:rsid w:val="00E41D75"/>
    <w:rsid w:val="00E66491"/>
    <w:rsid w:val="00EB649E"/>
    <w:rsid w:val="00ED6CD2"/>
    <w:rsid w:val="00EF599F"/>
    <w:rsid w:val="00F468B8"/>
    <w:rsid w:val="00F504F8"/>
    <w:rsid w:val="00F84831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F7F29"/>
  <w15:docId w15:val="{8CB8F29F-3C57-4452-83A3-D69AC6A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3C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uiPriority w:val="99"/>
    <w:rsid w:val="00F468B8"/>
    <w:pPr>
      <w:ind w:firstLineChars="200" w:firstLine="420"/>
    </w:pPr>
  </w:style>
  <w:style w:type="character" w:customStyle="1" w:styleId="richmediameta">
    <w:name w:val="rich_media_meta"/>
    <w:basedOn w:val="a0"/>
    <w:rsid w:val="005C2FA9"/>
  </w:style>
  <w:style w:type="paragraph" w:customStyle="1" w:styleId="feedbacktagitem">
    <w:name w:val="feedback_tag_item"/>
    <w:basedOn w:val="a"/>
    <w:rsid w:val="005C2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sid w:val="005C2FA9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b">
    <w:name w:val="Table Grid"/>
    <w:basedOn w:val="a1"/>
    <w:rsid w:val="0022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2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58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775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3649426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812130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793952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60954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266351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299903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0651473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815566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471891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316326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777888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3032122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7554530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413055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42615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599730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69397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861803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2703082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000818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4357956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0122825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99413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6653051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264004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6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27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3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0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50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0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5316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2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45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4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62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8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3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881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0080F0"/>
            <w:bottom w:val="none" w:sz="0" w:space="0" w:color="auto"/>
            <w:right w:val="none" w:sz="0" w:space="0" w:color="auto"/>
          </w:divBdr>
        </w:div>
      </w:divsChild>
    </w:div>
    <w:div w:id="944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</Template>
  <TotalTime>0</TotalTime>
  <Pages>9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KeepPet</dc:creator>
  <cp:lastModifiedBy>2636754931@qq.com</cp:lastModifiedBy>
  <cp:revision>2</cp:revision>
  <dcterms:created xsi:type="dcterms:W3CDTF">2023-04-23T05:25:00Z</dcterms:created>
  <dcterms:modified xsi:type="dcterms:W3CDTF">2023-04-23T05:25:00Z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C3B1A87B24D647DC9EC0949B1512C342</vt:lpwstr>
  </property>
</Properties>
</file>