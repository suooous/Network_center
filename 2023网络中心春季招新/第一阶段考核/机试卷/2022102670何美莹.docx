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/>
        <w:ind w:left="3780" w:leftChars="1800"/>
        <w:jc w:val="left"/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 w:cs="Times New Roman"/>
          <w:sz w:val="28"/>
          <w:szCs w:val="28"/>
        </w:rPr>
        <w:t>网络与教育技术中心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ascii="Times New Roman" w:hAnsi="Times New Roman" w:eastAsia="微软雅黑" w:cs="Times New Roman"/>
          <w:bCs/>
          <w:sz w:val="24"/>
          <w:szCs w:val="28"/>
        </w:rPr>
        <w:t>2023年番禺一线学生勤助维护组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招新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机</w:t>
      </w:r>
      <w:r>
        <w:rPr>
          <w:rFonts w:ascii="Times New Roman" w:hAnsi="Times New Roman" w:eastAsia="微软雅黑" w:cs="Times New Roman"/>
          <w:bCs/>
          <w:sz w:val="24"/>
          <w:szCs w:val="28"/>
        </w:rPr>
        <w:t>试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试题A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pStyle w:val="6"/>
        <w:spacing w:before="156" w:beforeLines="50"/>
        <w:rPr>
          <w:rFonts w:ascii="Times New Roman" w:hAnsi="Times New Roman" w:eastAsia="微软雅黑" w:cs="Times New Roman"/>
          <w:b/>
          <w:sz w:val="24"/>
        </w:rPr>
      </w:pPr>
      <w:r>
        <w:rPr>
          <w:rFonts w:hint="eastAsia" w:ascii="Times New Roman" w:hAnsi="Times New Roman" w:eastAsia="微软雅黑" w:cs="Times New Roman"/>
          <w:b/>
          <w:sz w:val="24"/>
        </w:rPr>
        <w:t>答题须知：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1、在完成Mac/Linux命令时，只需填写对应的正确命令及补充信息，无需截图。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2、完成答题后，将本文档命名为“学号 姓名”，并发送至邮箱2</w:t>
      </w:r>
      <w:r>
        <w:rPr>
          <w:rFonts w:ascii="Times New Roman" w:hAnsi="Times New Roman" w:eastAsia="微软雅黑" w:cs="Times New Roman"/>
          <w:bCs/>
          <w:sz w:val="24"/>
        </w:rPr>
        <w:t>916937189@qq.com</w:t>
      </w:r>
      <w:r>
        <w:rPr>
          <w:rFonts w:hint="eastAsia" w:ascii="Times New Roman" w:hAnsi="Times New Roman" w:eastAsia="微软雅黑" w:cs="Times New Roman"/>
          <w:bCs/>
          <w:sz w:val="24"/>
        </w:rPr>
        <w:t>，即为完成机试。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widowControl/>
        <w:jc w:val="left"/>
        <w:rPr>
          <w:rFonts w:ascii="Times New Roman" w:hAnsi="Times New Roman" w:eastAsia="微软雅黑" w:cs="Times New Roman"/>
          <w:b/>
          <w:bCs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W</w:t>
      </w:r>
      <w:r>
        <w:rPr>
          <w:rFonts w:ascii="Times New Roman" w:hAnsi="Times New Roman" w:eastAsia="宋体" w:cs="Times New Roman"/>
          <w:b/>
          <w:bCs/>
          <w:sz w:val="24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请使用命令行，查找本机的I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地址，检查是否为自动获取。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（1）请将所输入的命令及“运行结果中包含上网网卡的部分”截图至下方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98770" cy="5103495"/>
            <wp:effectExtent l="0" t="0" r="1143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96865" cy="4130675"/>
            <wp:effectExtent l="0" t="0" r="1333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___________</w:t>
      </w:r>
      <w:r>
        <w:rPr>
          <w:rFonts w:hint="eastAsia" w:ascii="Times New Roman" w:hAnsi="Times New Roman" w:eastAsia="宋体" w:cs="Times New Roman"/>
          <w:sz w:val="24"/>
        </w:rPr>
        <w:t>10.45.162.222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      2001:da8:2017:4450:9395:6eeb:e601:1230</w:t>
      </w:r>
      <w:r>
        <w:rPr>
          <w:rFonts w:ascii="Times New Roman" w:hAnsi="Times New Roman" w:eastAsia="宋体" w:cs="Times New Roman"/>
          <w:sz w:val="24"/>
        </w:rPr>
        <w:t>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是否为自动获取：_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2、请使用命令行，使用</w:t>
      </w:r>
      <w:r>
        <w:rPr>
          <w:rFonts w:hint="eastAsia" w:ascii="Times New Roman" w:hAnsi="Times New Roman" w:eastAsia="宋体" w:cs="Times New Roman"/>
          <w:sz w:val="24"/>
          <w:u w:val="single"/>
        </w:rPr>
        <w:t>大数据包</w:t>
      </w:r>
      <w:r>
        <w:rPr>
          <w:rFonts w:hint="eastAsia" w:ascii="Times New Roman" w:hAnsi="Times New Roman" w:eastAsia="宋体" w:cs="Times New Roman"/>
          <w:sz w:val="24"/>
        </w:rPr>
        <w:t>测试本机到“必应”网站（cn</w:t>
      </w:r>
      <w:r>
        <w:rPr>
          <w:rFonts w:ascii="Times New Roman" w:hAnsi="Times New Roman" w:eastAsia="宋体" w:cs="Times New Roman"/>
          <w:sz w:val="24"/>
        </w:rPr>
        <w:t>.bing.com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（1）请将所输入的命令及所有运行结果截图至下方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98770" cy="1906905"/>
            <wp:effectExtent l="0" t="0" r="11430" b="133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解析到“必应”网站的I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</w:rPr>
        <w:t>202.89.233.101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平均时延为：_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38ms</w:t>
      </w:r>
      <w:r>
        <w:rPr>
          <w:rFonts w:ascii="Times New Roman" w:hAnsi="Times New Roman" w:eastAsia="宋体" w:cs="Times New Roman"/>
          <w:sz w:val="24"/>
        </w:rPr>
        <w:t>___________</w:t>
      </w:r>
    </w:p>
    <w:p>
      <w:pPr>
        <w:widowControl/>
        <w:jc w:val="left"/>
        <w:rPr>
          <w:rFonts w:hint="eastAsia"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3、请使用命令行重置网络。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3459480" cy="6324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是否已成功重置：_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否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4、请使用命令行，检查学校官网（j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）的服务端口80的连通性。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98770" cy="1998980"/>
            <wp:effectExtent l="0" t="0" r="1143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是否能成功连通：_</w:t>
      </w:r>
      <w:r>
        <w:rPr>
          <w:rFonts w:ascii="Times New Roman" w:hAnsi="Times New Roman" w:eastAsia="宋体" w:cs="Times New Roman"/>
          <w:sz w:val="24"/>
        </w:rPr>
        <w:t>___________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</w:rPr>
        <w:t>、Mac/Linux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请使用终端，查找本机的上网网卡和I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ifconfig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上网网卡是：</w:t>
      </w:r>
      <w:r>
        <w:rPr>
          <w:rFonts w:ascii="Times New Roman" w:hAnsi="Times New Roman" w:eastAsia="微软雅黑" w:cs="Times New Roman"/>
          <w:sz w:val="22"/>
          <w:szCs w:val="22"/>
        </w:rPr>
        <w:t>mtu 1500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地址是：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2001:da8:2017:4450:cd2:3061:9950:2b01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n4: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ether 00:0c:29:31:02:00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media: none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status: inactive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en3: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fe80::14f2:aqe0:20e:35ec%en0 prefixlen 64 secured scopeid 0xb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>
            <w:pPr>
              <w:widowControl/>
              <w:ind w:firstLine="880" w:firstLineChars="400"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ether 00:0c:29:31:02:e5  txqueuelen 1000  (Ethernet)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4578  bytes 5960264 (5.6 MiB)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974  bytes 84602 (82.6 KiB)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lo: flags=73&lt;UP,LOOPBACK,RUNNING&gt;  mtu 65536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127.0.0.1  netmask 255.0.0.0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::1  prefixlen 128  scopeid 0x10&lt;host&gt;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loop  txqueuelen 1000  (Local Loopback)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2、请使用终端，对“抖音”网站（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）进行路由追踪，并指出“出口I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地址、防火墙I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traceroute 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</w:t>
      </w:r>
      <w:r>
        <w:rPr>
          <w:rFonts w:ascii="Times New Roman" w:hAnsi="Times New Roman" w:eastAsia="微软雅黑" w:cs="Times New Roman"/>
          <w:sz w:val="22"/>
          <w:szCs w:val="22"/>
        </w:rPr>
        <w:t>61.137.2.177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</w:t>
      </w:r>
      <w:r>
        <w:rPr>
          <w:rFonts w:ascii="Times New Roman" w:hAnsi="Times New Roman" w:eastAsia="微软雅黑" w:cs="Times New Roman"/>
          <w:sz w:val="22"/>
          <w:szCs w:val="22"/>
        </w:rPr>
        <w:t>209.85.255.80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* to www.douyin.com (66.249.89.99), 30 hops max, 38 byte packets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 10.45.0.1 (10.45.0.1) 0.653 ms 0.846 ms 0.200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2 10.0.5.109 (10.0.5.109) 6.610 ms 5.438 ms 5.146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3 10.0.8.5 (10.0.8.5) 4.809 ms 9.879 ms 9.186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4 10.0.6.254 (10.0.6.254) 8.033 ms 9.699 ms 7.147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5 61.137.2.177 (61.137.2.177) 8.912 ms 7.947 ms 8.809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6 202.97.46.5 (202.97.46.5) 60.436 ms 25.527 ms 40.023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7 202.97.35.69 (202.97.35.69) 40.049 ms 66.091 ms 44.358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8 202.97.35.110 (202.97.35.110) 42.140 ms 70.913 ms 41.144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9 202.97.35.14 (202.97.35.14) 116.929 ms 57.081 ms 60.336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10 202.97.60.34 (202.97.60.34) 54.871 ms 69.302 ms 64.353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11 * * *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12 209.85.255.80 (209.85.255.80) 95.954 ms 79.844 ms 76.052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MPLS Label=385825 CoS=5 TTL=1 S=0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13 209.85.249.195 (209.85.249.195) 118.687 ms 120.905 ms 113.936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14 72.14.236.126 (72.14.236.126) 115.843 ms 137.109 ms 186.491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bookmarkStart w:id="0" w:name="_GoBack"/>
      <w:bookmarkEnd w:id="0"/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3、请使用终端，测试学校域名（j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）在校内DNS（192.168.10.8）的解析结果。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nslookup jnu.edu.cn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4、请使用终端，测试本机到“哔哩哔哩”网站（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ping 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Chrome资源查找（共1小题）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请将ipify的A</w:t>
      </w:r>
      <w:r>
        <w:rPr>
          <w:rFonts w:ascii="Times New Roman" w:hAnsi="Times New Roman" w:eastAsia="宋体" w:cs="Times New Roman"/>
          <w:sz w:val="24"/>
        </w:rPr>
        <w:t>PI</w:t>
      </w:r>
      <w:r>
        <w:rPr>
          <w:rFonts w:hint="eastAsia" w:ascii="Times New Roman" w:hAnsi="Times New Roman" w:eastAsia="宋体" w:cs="Times New Roman"/>
          <w:sz w:val="24"/>
        </w:rPr>
        <w:t>网址（</w:t>
      </w:r>
      <w:r>
        <w:rPr>
          <w:rStyle w:val="20"/>
        </w:rPr>
        <w:t>api.ipify.org</w:t>
      </w:r>
      <w:r>
        <w:rPr>
          <w:rFonts w:hint="eastAsia" w:ascii="Times New Roman" w:hAnsi="Times New Roman" w:eastAsia="宋体" w:cs="Times New Roman"/>
          <w:sz w:val="24"/>
        </w:rPr>
        <w:t>）复制到浏览器中打开，该网页会向你返回此时的“出口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（1）请通过I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属地查询网站（</w:t>
      </w:r>
      <w:r>
        <w:rPr>
          <w:rFonts w:ascii="Times New Roman" w:hAnsi="Times New Roman" w:eastAsia="宋体" w:cs="Times New Roman"/>
          <w:sz w:val="24"/>
        </w:rPr>
        <w:t>ipshudi.com</w:t>
      </w:r>
      <w:r>
        <w:rPr>
          <w:rFonts w:hint="eastAsia" w:ascii="Times New Roman" w:hAnsi="Times New Roman" w:eastAsia="宋体" w:cs="Times New Roman"/>
          <w:sz w:val="24"/>
        </w:rPr>
        <w:t>）查询该出口I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地址所属的运营商。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地址为：2001:da8:2017:4450:9c1c:6e42:c8f6:8a05_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运营商为：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查询网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（2）请在“开发者工具”中，找到访问ipify所耗费的时间。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截图：</w:t>
      </w:r>
      <w:r>
        <w:drawing>
          <wp:inline distT="0" distB="0" distL="114300" distR="114300">
            <wp:extent cx="5397500" cy="947420"/>
            <wp:effectExtent l="0" t="0" r="1270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耗时为：_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255ms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（3）请在“开发者工具”中，找到访问ipify时响应的“远程地址（R</w:t>
      </w:r>
      <w:r>
        <w:rPr>
          <w:rFonts w:ascii="Times New Roman" w:hAnsi="Times New Roman" w:eastAsia="宋体" w:cs="Times New Roman"/>
          <w:sz w:val="24"/>
        </w:rPr>
        <w:t>emote Address</w:t>
      </w:r>
      <w:r>
        <w:rPr>
          <w:rFonts w:hint="eastAsia" w:ascii="Times New Roman" w:hAnsi="Times New Roman" w:eastAsia="宋体" w:cs="Times New Roman"/>
          <w:sz w:val="24"/>
        </w:rPr>
        <w:t>）”。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ab/>
      </w:r>
      <w:r>
        <w:rPr>
          <w:rFonts w:hint="eastAsia" w:ascii="Times New Roman" w:hAnsi="Times New Roman" w:eastAsia="宋体" w:cs="Times New Roman"/>
          <w:sz w:val="24"/>
        </w:rPr>
        <w:t>截图：</w:t>
      </w:r>
      <w:r>
        <w:drawing>
          <wp:inline distT="0" distB="0" distL="114300" distR="114300">
            <wp:extent cx="5166360" cy="131064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远程地址为：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104.237.62.211:443</w:t>
      </w:r>
      <w:r>
        <w:rPr>
          <w:rFonts w:hint="eastAsia"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222222"/>
          <w:spacing w:val="8"/>
          <w:sz w:val="26"/>
          <w:szCs w:val="26"/>
        </w:rPr>
      </w:pPr>
    </w:p>
    <w:sectPr>
      <w:headerReference r:id="rId3" w:type="default"/>
      <w:footerReference r:id="rId4" w:type="default"/>
      <w:pgSz w:w="11906" w:h="16838"/>
      <w:pgMar w:top="1134" w:right="1701" w:bottom="1134" w:left="1701" w:header="992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ource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 / 共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4AZk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I4AZk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 / 共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hint="eastAsia" w:ascii="微软雅黑" w:hAnsi="微软雅黑" w:eastAsia="微软雅黑" w:cs="黑体"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mZTJkYmRlMDRjZGI0MTZiZGFiM2VhZTYwODg5MDA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4050988"/>
    <w:rsid w:val="27F16A83"/>
    <w:rsid w:val="29CE019B"/>
    <w:rsid w:val="2CAD5E46"/>
    <w:rsid w:val="349E076A"/>
    <w:rsid w:val="388C54AA"/>
    <w:rsid w:val="38FD3FB5"/>
    <w:rsid w:val="40F462E2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rich_media_meta"/>
    <w:basedOn w:val="11"/>
    <w:qFormat/>
    <w:uiPriority w:val="0"/>
  </w:style>
  <w:style w:type="paragraph" w:customStyle="1" w:styleId="17">
    <w:name w:val="feedback_tag_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3 Char"/>
    <w:link w:val="4"/>
    <w:uiPriority w:val="0"/>
    <w:rPr>
      <w:rFonts w:hint="eastAsia" w:ascii="宋体" w:hAnsi="宋体" w:eastAsia="宋体" w:cs="Times New Roman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Pages>9</Pages>
  <Words>1163</Words>
  <Characters>3140</Characters>
  <Lines>24</Lines>
  <Paragraphs>6</Paragraphs>
  <TotalTime>11</TotalTime>
  <ScaleCrop>false</ScaleCrop>
  <LinksUpToDate>false</LinksUpToDate>
  <CharactersWithSpaces>3561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2023-04-16T01:41:00Z</dcterms:created>
  <dc:creator>KeepPet</dc:creator>
  <cp:lastModifiedBy>R</cp:lastModifiedBy>
  <dcterms:modified xsi:type="dcterms:W3CDTF">2023-04-22T02:11:13Z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A7323F1626154A65B46C363B3723B475_13</vt:lpwstr>
  </property>
</Properties>
</file>