
<file path=[Content_Types].xml><?xml version="1.0" encoding="utf-8"?>
<Types xmlns="http://schemas.openxmlformats.org/package/2006/content-types">
  <Default Extension="png" ContentType="image/png"/>
  <Default Extension="jpg" ContentType="image/jpeg"/>
  <Default Extension="xml" ContentType="application/xml"/>
  <Default Extension="rels" ContentType="application/vnd.openxmlformats-package.relationships+xml"/>
  <Override PartName="/word/settings.xml" ContentType="application/vnd.openxmlformats-officedocument.wordprocessingml.settings+xml"/>
  <Override PartName="/word/media/image2.jpg" ContentType="image/jpeg"/>
  <Override PartName="/word/endnotes.xml" ContentType="application/vnd.openxmlformats-officedocument.wordprocessingml.endnotes+xml"/>
  <Override PartName="/word/media/image1.jpg" ContentType="image/jpeg"/>
  <Override PartName="/word/media/image3.jpg" ContentType="image/jpeg"/>
  <Override PartName="/word/theme/theme1.xml" ContentType="application/vnd.openxmlformats-officedocument.theme+xml"/>
  <Override PartName="/word/media/image4.jpg" ContentType="image/jpeg"/>
  <Override PartName="/word/media/image6.jpg" ContentType="image/jpeg"/>
  <Override PartName="/word/media/image5.jpg" ContentType="image/jpeg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/Relationships>
</file>

<file path=word/document.xml><?xml version="1.0" encoding="utf-8"?>
<w:document xmlns:asvg="http://schemas.microsoft.com/office/drawing/2016/SVG/main" xmlns:a14="http://schemas.microsoft.com/office/drawing/2010/main"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oel="http://schemas.microsoft.com/office/2019/extlst" xmlns:cx="http://schemas.microsoft.com/office/drawing/2014/chartex" xmlns:cx1="http://schemas.microsoft.com/office/drawing/2015/9/8/chartex" xmlns:w16="http://schemas.microsoft.com/office/word/2018/wordml" xmlns:cx5="http://schemas.microsoft.com/office/drawing/2016/5/11/chartex" xmlns:r="http://schemas.openxmlformats.org/officeDocument/2006/relationships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am3d="http://schemas.microsoft.com/office/drawing/2017/model3d" xmlns:wp14="http://schemas.microsoft.com/office/word/2010/wordprocessingDrawing" xmlns:v="urn:schemas-microsoft-com:vml" xmlns:a="http://schemas.openxmlformats.org/drawingml/2006/main" xmlns:cx3="http://schemas.microsoft.com/office/drawing/2016/5/9/chartex" xmlns:m="http://schemas.openxmlformats.org/officeDocument/2006/math" xmlns:w16cex="http://schemas.microsoft.com/office/word/2018/wordml/cex" xmlns:w10="urn:schemas-microsoft-com:office:word" xmlns:wpi="http://schemas.microsoft.com/office/word/2010/wordprocessingInk" xmlns:aink="http://schemas.microsoft.com/office/drawing/2016/ink" xmlns:wne="http://schemas.microsoft.com/office/word/2006/wordml" xmlns:w15="http://schemas.microsoft.com/office/word/2012/wordml" xmlns:w16cid="http://schemas.microsoft.com/office/word/2016/wordml/cid" xmlns:cx8="http://schemas.microsoft.com/office/drawing/2016/5/14/chartex" xmlns:pic="http://schemas.openxmlformats.org/drawingml/2006/picture" xmlns:cx6="http://schemas.microsoft.com/office/drawing/2016/5/12/chartex" xmlns:w16se="http://schemas.microsoft.com/office/word/2015/wordml/symex" xmlns:wps="http://schemas.microsoft.com/office/word/2010/wordprocessingShape" mc:Ignorable="w14 w15 w16se w16cid w16 w16cex w16sdtdh wp14">
  <w:body>
    <w:p w14:paraId="0E946602" w14:textId="77777777" w:rsidR="005C2FA9" w:rsidRPr="007B302B" w:rsidRDefault="005C2FA9" w:rsidP="005C2FA9">
      <w:pPr>
        <w:pStyle w:val="a4"/>
        <w:spacing w:afterAutospacing="false" w:before="156" w:beforeLines="50" w:beforeAutospacing="false" w:lineRule="auto"/>
        <w:ind w:left="3780" w:leftChars="1800"/>
        <w:rPr>
          <w:sz w:val="28"/>
          <w:szCs w:val="28"/>
          <w:rFonts w:ascii="Times New Roman" w:hAnsi="Times New Roman" w:eastAsia="微软雅黑" w:cs="Times New Roman"/>
        </w:rPr>
        <w:jc w:val="left"/>
      </w:pPr>
      <w:r w:rsidRPr="007B302B">
        <w:rPr>
          <w:noProof/>
          <w:sz w:val="24"/>
          <w:rFonts w:ascii="Times New Roman" w:hAnsi="Times New Roman" w:eastAsia="微软雅黑" w:cs="Times New Roman"/>
        </w:rPr>
        <w:drawing>
          <wp:anchor distT="0" distB="0" distL="114300" distR="114300" simplePos="0" relativeHeight="251659264" behindDoc="0" locked="0" layoutInCell="1" allowOverlap="1" wp14:anchorId="52C7EB1C" wp14:editId="4A8684F0">
            <wp:simplePos y="0" x="0"/>
            <wp:positionH relativeFrom="column">
              <wp:posOffset>416560</wp:posOffset>
            </wp:positionH>
            <wp:positionV relativeFrom="paragraph">
              <wp:posOffset>331410</wp:posOffset>
            </wp:positionV>
            <wp:extent cy="516255" cx="1605915"/>
            <wp:effectExtent b="0" r="0" t="0" l="0"/>
            <wp:wrapSquare wrapText="bothSides"/>
            <wp:docPr id="1" name="图形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图形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val="0"/>
                        </a:ext>
                        <a:ext uri="{96DAC541-7B7A-43D3-8B79-37D633B846F1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y="0" x="0"/>
                      <a:ext cy="516255" cx="1605915"/>
                    </a:xfrm>
                    <a:prstGeom prst="rect"/>
                  </pic:spPr>
                </pic:pic>
              </a:graphicData>
            </a:graphic>
          </wp:anchor>
        </w:drawing>
      </w:r>
      <w:r w:rsidRPr="007B302B">
        <w:rPr>
          <w:sz w:val="28"/>
          <w:szCs w:val="28"/>
          <w:rFonts w:ascii="Times New Roman" w:hAnsi="Times New Roman" w:eastAsia="微软雅黑" w:cs="Times New Roman"/>
        </w:rPr>
        <w:t>网络与教育技术中心</w:t>
      </w:r>
    </w:p>
    <w:p w14:paraId="4377E399" w14:textId="6923CD31" w:rsidR="00B3787B" w:rsidRDefault="0088294C" w:rsidP="005C2FA9">
      <w:pPr>
        <w:pStyle w:val="a4"/>
        <w:spacing w:afterAutospacing="false" w:before="156" w:beforeLines="50" w:beforeAutospacing="false" w:lineRule="auto"/>
        <w:ind w:left="3780" w:leftChars="1800"/>
        <w:rPr>
          <w:bCs w:val="1"/>
          <w:sz w:val="24"/>
          <w:szCs w:val="28"/>
          <w:rFonts w:ascii="Times New Roman" w:hAnsi="Times New Roman" w:eastAsia="微软雅黑" w:cs="Times New Roman"/>
        </w:rPr>
      </w:pPr>
      <w:r w:rsidRPr="00CC6C9C">
        <w:rPr>
          <w:bCs w:val="1"/>
          <w:sz w:val="24"/>
          <w:szCs w:val="28"/>
          <w:rFonts w:ascii="Times New Roman" w:hAnsi="Times New Roman" w:eastAsia="微软雅黑" w:cs="Times New Roman"/>
        </w:rPr>
        <w:t>2023</w:t>
      </w:r>
      <w:r w:rsidRPr="00CC6C9C">
        <w:rPr>
          <w:bCs w:val="1"/>
          <w:sz w:val="24"/>
          <w:szCs w:val="28"/>
          <w:rFonts w:ascii="Times New Roman" w:hAnsi="Times New Roman" w:eastAsia="微软雅黑" w:cs="Times New Roman"/>
        </w:rPr>
        <w:t>年</w:t>
      </w:r>
      <w:r w:rsidRPr="00CC6C9C" w:rsidR="00B64182">
        <w:rPr>
          <w:bCs w:val="1"/>
          <w:sz w:val="24"/>
          <w:szCs w:val="28"/>
          <w:rFonts w:ascii="Times New Roman" w:hAnsi="Times New Roman" w:eastAsia="微软雅黑" w:cs="Times New Roman"/>
        </w:rPr>
        <w:t>番禺一线学生</w:t>
      </w:r>
      <w:proofErr w:type="gramStart"/>
      <w:r w:rsidRPr="00CC6C9C">
        <w:rPr>
          <w:bCs w:val="1"/>
          <w:sz w:val="24"/>
          <w:szCs w:val="28"/>
          <w:rFonts w:ascii="Times New Roman" w:hAnsi="Times New Roman" w:eastAsia="微软雅黑" w:cs="Times New Roman"/>
        </w:rPr>
        <w:t>勤助</w:t>
      </w:r>
      <w:r w:rsidRPr="00CC6C9C" w:rsidR="00B64182">
        <w:rPr>
          <w:bCs w:val="1"/>
          <w:sz w:val="24"/>
          <w:szCs w:val="28"/>
          <w:rFonts w:ascii="Times New Roman" w:hAnsi="Times New Roman" w:eastAsia="微软雅黑" w:cs="Times New Roman"/>
        </w:rPr>
        <w:t>维护组</w:t>
      </w:r>
      <w:proofErr w:type="gramEnd"/>
      <w:r w:rsidR="00B3787B">
        <w:rPr>
          <w:bCs w:val="1"/>
          <w:sz w:val="24"/>
          <w:szCs w:val="28"/>
          <w:rFonts w:ascii="Times New Roman" w:hAnsi="Times New Roman" w:eastAsia="微软雅黑" w:cs="Times New Roman" w:hint="eastAsia"/>
        </w:rPr>
        <w:t>招新</w:t>
      </w:r>
    </w:p>
    <w:p w14:paraId="6E1A2162" w14:textId="69634E14" w:rsidR="005C2FA9" w:rsidRPr="00CC6C9C" w:rsidRDefault="00BD604E" w:rsidP="00B3787B">
      <w:pPr>
        <w:pStyle w:val="a4"/>
        <w:spacing w:afterAutospacing="false" w:before="156" w:beforeLines="50" w:beforeAutospacing="false" w:lineRule="auto"/>
        <w:ind w:left="3780" w:leftChars="1800"/>
        <w:rPr>
          <w:bCs w:val="1"/>
          <w:sz w:val="24"/>
          <w:szCs w:val="28"/>
          <w:rFonts w:ascii="Times New Roman" w:hAnsi="Times New Roman" w:eastAsia="微软雅黑" w:cs="Times New Roman"/>
        </w:rPr>
      </w:pPr>
      <w:r w:rsidRPr="00CC6C9C">
        <w:rPr>
          <w:bCs w:val="1"/>
          <w:sz w:val="24"/>
          <w:szCs w:val="28"/>
          <w:rFonts w:ascii="Times New Roman" w:hAnsi="Times New Roman" w:eastAsia="微软雅黑" w:cs="Times New Roman" w:hint="eastAsia"/>
        </w:rPr>
        <w:t>机</w:t>
      </w:r>
      <w:proofErr w:type="gramStart"/>
      <w:r w:rsidRPr="00CC6C9C" w:rsidR="00B64182">
        <w:rPr>
          <w:bCs w:val="1"/>
          <w:sz w:val="24"/>
          <w:szCs w:val="28"/>
          <w:rFonts w:ascii="Times New Roman" w:hAnsi="Times New Roman" w:eastAsia="微软雅黑" w:cs="Times New Roman"/>
        </w:rPr>
        <w:t>试</w:t>
      </w:r>
      <w:proofErr w:type="gramEnd"/>
      <w:r w:rsidR="00B3787B">
        <w:rPr>
          <w:bCs w:val="1"/>
          <w:sz w:val="24"/>
          <w:szCs w:val="28"/>
          <w:rFonts w:ascii="Times New Roman" w:hAnsi="Times New Roman" w:eastAsia="微软雅黑" w:cs="Times New Roman" w:hint="eastAsia"/>
        </w:rPr>
        <w:t>试题</w:t>
      </w:r>
      <w:r w:rsidRPr="00CC6C9C" w:rsidR="00225A04">
        <w:rPr>
          <w:bCs w:val="1"/>
          <w:sz w:val="24"/>
          <w:szCs w:val="28"/>
          <w:rFonts w:ascii="Times New Roman" w:hAnsi="Times New Roman" w:eastAsia="微软雅黑" w:cs="Times New Roman" w:hint="eastAsia"/>
        </w:rPr>
        <w:t>A</w:t>
      </w:r>
    </w:p>
    <w:p w14:paraId="45A1C9E1" w14:textId="77777777" w:rsidR="00CC6C9C" w:rsidRPr="007B302B" w:rsidRDefault="00CC6C9C" w:rsidP="00CC6C9C">
      <w:pPr>
        <w:pBdr>
          <w:bottom w:val="dashed" w:color="auto" w:sz="4" w:space="1" w:shadow="off" w:frame="off"/>
        </w:pBdr>
        <w:rPr>
          <w:sz w:val="24"/>
          <w:szCs w:val="28"/>
          <w:rFonts w:ascii="Times New Roman" w:hAnsi="Times New Roman" w:eastAsia="微软雅黑" w:cs="Times New Roman"/>
        </w:rPr>
      </w:pPr>
    </w:p>
    <w:p w14:paraId="0A5C63AE" w14:textId="0B41F3A4" w:rsidR="00E41D75" w:rsidRPr="00CC6C9C" w:rsidRDefault="00E41D75" w:rsidP="00E41D75">
      <w:pPr>
        <w:pStyle w:val="a4"/>
        <w:spacing w:afterAutospacing="false" w:before="156" w:beforeLines="50" w:beforeAutospacing="false" w:lineRule="auto"/>
        <w:rPr>
          <w:b w:val="1"/>
          <w:sz w:val="24"/>
          <w:rFonts w:ascii="Times New Roman" w:hAnsi="Times New Roman" w:eastAsia="微软雅黑" w:cs="Times New Roman"/>
        </w:rPr>
      </w:pPr>
      <w:r w:rsidRPr="00CC6C9C">
        <w:rPr>
          <w:b w:val="1"/>
          <w:sz w:val="24"/>
          <w:rFonts w:ascii="Times New Roman" w:hAnsi="Times New Roman" w:eastAsia="微软雅黑" w:cs="Times New Roman" w:hint="eastAsia"/>
        </w:rPr>
        <w:t>答题须知：</w:t>
      </w:r>
    </w:p>
    <w:p w14:paraId="6EBD750C" w14:textId="27D69821" w:rsidR="00E41D75" w:rsidRDefault="00E41D75" w:rsidP="00E41D75">
      <w:pPr>
        <w:pStyle w:val="a4"/>
        <w:spacing w:afterAutospacing="false" w:before="156" w:beforeLines="50" w:beforeAutospacing="false" w:lineRule="auto"/>
        <w:rPr>
          <w:bCs w:val="1"/>
          <w:sz w:val="24"/>
          <w:rFonts w:ascii="Times New Roman" w:hAnsi="Times New Roman" w:eastAsia="微软雅黑" w:cs="Times New Roman"/>
        </w:rPr>
      </w:pPr>
      <w:r>
        <w:rPr>
          <w:bCs w:val="1"/>
          <w:sz w:val="24"/>
          <w:rFonts w:ascii="Times New Roman" w:hAnsi="Times New Roman" w:eastAsia="微软雅黑" w:cs="Times New Roman" w:hint="eastAsia"/>
        </w:rPr>
        <w:t>1</w:t>
      </w:r>
      <w:r>
        <w:rPr>
          <w:bCs w:val="1"/>
          <w:sz w:val="24"/>
          <w:rFonts w:ascii="Times New Roman" w:hAnsi="Times New Roman" w:eastAsia="微软雅黑" w:cs="Times New Roman" w:hint="eastAsia"/>
        </w:rPr>
        <w:t>、在完成</w:t>
      </w:r>
      <w:r>
        <w:rPr>
          <w:bCs w:val="1"/>
          <w:sz w:val="24"/>
          <w:rFonts w:ascii="Times New Roman" w:hAnsi="Times New Roman" w:eastAsia="微软雅黑" w:cs="Times New Roman" w:hint="eastAsia"/>
        </w:rPr>
        <w:t>Mac/Linux</w:t>
      </w:r>
      <w:r>
        <w:rPr>
          <w:bCs w:val="1"/>
          <w:sz w:val="24"/>
          <w:rFonts w:ascii="Times New Roman" w:hAnsi="Times New Roman" w:eastAsia="微软雅黑" w:cs="Times New Roman" w:hint="eastAsia"/>
        </w:rPr>
        <w:t>命令时，只需填写对应的正确命令</w:t>
      </w:r>
      <w:r w:rsidR="005B4EB4">
        <w:rPr>
          <w:bCs w:val="1"/>
          <w:sz w:val="24"/>
          <w:rFonts w:ascii="Times New Roman" w:hAnsi="Times New Roman" w:eastAsia="微软雅黑" w:cs="Times New Roman" w:hint="eastAsia"/>
        </w:rPr>
        <w:t>及补充信息</w:t>
      </w:r>
      <w:r>
        <w:rPr>
          <w:bCs w:val="1"/>
          <w:sz w:val="24"/>
          <w:rFonts w:ascii="Times New Roman" w:hAnsi="Times New Roman" w:eastAsia="微软雅黑" w:cs="Times New Roman" w:hint="eastAsia"/>
        </w:rPr>
        <w:t>，无需截图。</w:t>
      </w:r>
    </w:p>
    <w:p w14:paraId="3A7E635B" w14:textId="4BE64505" w:rsidR="00E41D75" w:rsidRPr="00E41D75" w:rsidRDefault="0042796B" w:rsidP="00E41D75">
      <w:pPr>
        <w:pStyle w:val="a4"/>
        <w:spacing w:afterAutospacing="false" w:before="156" w:beforeLines="50" w:beforeAutospacing="false" w:lineRule="auto"/>
        <w:rPr>
          <w:bCs w:val="1"/>
          <w:sz w:val="24"/>
          <w:rFonts w:ascii="Times New Roman" w:hAnsi="Times New Roman" w:eastAsia="微软雅黑" w:cs="Times New Roman"/>
        </w:rPr>
      </w:pPr>
      <w:r>
        <w:rPr>
          <w:bCs w:val="1"/>
          <w:sz w:val="24"/>
          <w:rFonts w:ascii="Times New Roman" w:hAnsi="Times New Roman" w:eastAsia="微软雅黑" w:cs="Times New Roman" w:hint="eastAsia"/>
        </w:rPr>
        <w:t>2</w:t>
      </w:r>
      <w:r w:rsidR="00E41D75">
        <w:rPr>
          <w:bCs w:val="1"/>
          <w:sz w:val="24"/>
          <w:rFonts w:ascii="Times New Roman" w:hAnsi="Times New Roman" w:eastAsia="微软雅黑" w:cs="Times New Roman" w:hint="eastAsia"/>
        </w:rPr>
        <w:t>、完成答题后，将</w:t>
      </w:r>
      <w:r w:rsidR="00593EFE">
        <w:rPr>
          <w:bCs w:val="1"/>
          <w:sz w:val="24"/>
          <w:rFonts w:ascii="Times New Roman" w:hAnsi="Times New Roman" w:eastAsia="微软雅黑" w:cs="Times New Roman" w:hint="eastAsia"/>
        </w:rPr>
        <w:t>本</w:t>
      </w:r>
      <w:r w:rsidR="00E41D75">
        <w:rPr>
          <w:bCs w:val="1"/>
          <w:sz w:val="24"/>
          <w:rFonts w:ascii="Times New Roman" w:hAnsi="Times New Roman" w:eastAsia="微软雅黑" w:cs="Times New Roman" w:hint="eastAsia"/>
        </w:rPr>
        <w:t>文档命名为“学号</w:t>
      </w:r>
      <w:r w:rsidR="00E41D75">
        <w:rPr>
          <w:bCs w:val="1"/>
          <w:sz w:val="24"/>
          <w:rFonts w:ascii="Times New Roman" w:hAnsi="Times New Roman" w:eastAsia="微软雅黑" w:cs="Times New Roman" w:hint="eastAsia"/>
        </w:rPr>
        <w:t xml:space="preserve"> </w:t>
      </w:r>
      <w:r w:rsidR="00E41D75">
        <w:rPr>
          <w:bCs w:val="1"/>
          <w:sz w:val="24"/>
          <w:rFonts w:ascii="Times New Roman" w:hAnsi="Times New Roman" w:eastAsia="微软雅黑" w:cs="Times New Roman" w:hint="eastAsia"/>
        </w:rPr>
        <w:t>姓名”，并发送至邮箱</w:t>
      </w:r>
      <w:r w:rsidR="004C679B">
        <w:rPr>
          <w:bCs w:val="1"/>
          <w:sz w:val="24"/>
          <w:rFonts w:ascii="Times New Roman" w:hAnsi="Times New Roman" w:eastAsia="微软雅黑" w:cs="Times New Roman" w:hint="eastAsia"/>
        </w:rPr>
        <w:t>2</w:t>
      </w:r>
      <w:r w:rsidR="004C679B">
        <w:rPr>
          <w:bCs w:val="1"/>
          <w:sz w:val="24"/>
          <w:rFonts w:ascii="Times New Roman" w:hAnsi="Times New Roman" w:eastAsia="微软雅黑" w:cs="Times New Roman"/>
        </w:rPr>
        <w:t>916937189@qq.com</w:t>
      </w:r>
      <w:r w:rsidR="00E41D75">
        <w:rPr>
          <w:bCs w:val="1"/>
          <w:sz w:val="24"/>
          <w:rFonts w:ascii="Times New Roman" w:hAnsi="Times New Roman" w:eastAsia="微软雅黑" w:cs="Times New Roman" w:hint="eastAsia"/>
        </w:rPr>
        <w:t>，即为完成机试。</w:t>
      </w:r>
    </w:p>
    <w:p w14:paraId="1DB663B7" w14:textId="77777777" w:rsidR="00E41D75" w:rsidRPr="007B302B" w:rsidRDefault="00E41D75" w:rsidP="00E41D75">
      <w:pPr>
        <w:pBdr>
          <w:bottom w:val="dashed" w:color="auto" w:sz="4" w:space="1" w:shadow="off" w:frame="off"/>
        </w:pBdr>
        <w:rPr>
          <w:sz w:val="24"/>
          <w:szCs w:val="28"/>
          <w:rFonts w:ascii="Times New Roman" w:hAnsi="Times New Roman" w:eastAsia="微软雅黑" w:cs="Times New Roman"/>
        </w:rPr>
      </w:pPr>
    </w:p>
    <w:p w14:paraId="1919B5B3" w14:textId="77777777" w:rsidR="00E41D75" w:rsidRPr="007B302B" w:rsidRDefault="00E41D75" w:rsidP="00CC6C9C">
      <w:pPr>
        <w:rPr>
          <w:b w:val="1"/>
          <w:bCs w:val="1"/>
          <w:sz w:val="24"/>
          <w:rFonts w:ascii="Times New Roman" w:hAnsi="Times New Roman" w:eastAsia="微软雅黑" w:cs="Times New Roman"/>
        </w:rPr>
        <w:jc w:val="left"/>
      </w:pPr>
    </w:p>
    <w:p w14:paraId="24633D7E" w14:textId="02088F2C" w:rsidR="00B64182" w:rsidRPr="007B302B" w:rsidRDefault="00B64182" w:rsidP="007B302B">
      <w:pPr>
        <w:spacing w:afterAutospacing="false" w:beforeAutospacing="false" w:line="360" w:lineRule="auto"/>
        <w:rPr>
          <w:b w:val="1"/>
          <w:bCs w:val="1"/>
          <w:sz w:val="24"/>
          <w:rFonts w:ascii="Times New Roman" w:hAnsi="Times New Roman" w:eastAsia="宋体" w:cs="Times New Roman"/>
        </w:rPr>
        <w:jc w:val="left"/>
      </w:pPr>
      <w:r w:rsidRPr="007B302B">
        <w:rPr>
          <w:b w:val="1"/>
          <w:bCs w:val="1"/>
          <w:sz w:val="24"/>
          <w:rFonts w:ascii="Times New Roman" w:hAnsi="Times New Roman" w:eastAsia="宋体" w:cs="Times New Roman"/>
        </w:rPr>
        <w:t>一、</w:t>
      </w:r>
      <w:r w:rsidR="00CC6C9C">
        <w:rPr>
          <w:b w:val="1"/>
          <w:bCs w:val="1"/>
          <w:sz w:val="24"/>
          <w:rFonts w:ascii="Times New Roman" w:hAnsi="Times New Roman" w:eastAsia="宋体" w:cs="Times New Roman" w:hint="eastAsia"/>
        </w:rPr>
        <w:t>W</w:t>
      </w:r>
      <w:r w:rsidR="00CC6C9C">
        <w:rPr>
          <w:b w:val="1"/>
          <w:bCs w:val="1"/>
          <w:sz w:val="24"/>
          <w:rFonts w:ascii="Times New Roman" w:hAnsi="Times New Roman" w:eastAsia="宋体" w:cs="Times New Roman"/>
        </w:rPr>
        <w:t>indows</w:t>
      </w:r>
      <w:r w:rsidR="00CC6C9C">
        <w:rPr>
          <w:b w:val="1"/>
          <w:bCs w:val="1"/>
          <w:sz w:val="24"/>
          <w:rFonts w:ascii="Times New Roman" w:hAnsi="Times New Roman" w:eastAsia="宋体" w:cs="Times New Roman" w:hint="eastAsia"/>
        </w:rPr>
        <w:t>命令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（共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4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小题）</w:t>
      </w:r>
    </w:p>
    <w:p w14:paraId="123AE3A0" w14:textId="77777777" w:rsidR="009C441F" w:rsidRDefault="009C441F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7CB12B33" w14:textId="17DCF1F4" w:rsidR="00B3787B" w:rsidRDefault="0088294C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 w:rsidRPr="007B302B">
        <w:rPr>
          <w:sz w:val="24"/>
          <w:rFonts w:ascii="Times New Roman" w:hAnsi="Times New Roman" w:eastAsia="宋体" w:cs="Times New Roman"/>
        </w:rPr>
        <w:t>1</w:t>
      </w:r>
      <w:r w:rsidRPr="007B302B">
        <w:rPr>
          <w:sz w:val="24"/>
          <w:rFonts w:ascii="Times New Roman" w:hAnsi="Times New Roman" w:eastAsia="宋体" w:cs="Times New Roman"/>
        </w:rPr>
        <w:t>、</w:t>
      </w:r>
      <w:r w:rsidR="00B3787B">
        <w:rPr>
          <w:sz w:val="24"/>
          <w:rFonts w:ascii="Times New Roman" w:hAnsi="Times New Roman" w:eastAsia="宋体" w:cs="Times New Roman" w:hint="eastAsia"/>
        </w:rPr>
        <w:t>请使用命令行，查找本机的</w:t>
      </w:r>
      <w:r w:rsidR="00B3787B">
        <w:rPr>
          <w:sz w:val="24"/>
          <w:rFonts w:ascii="Times New Roman" w:hAnsi="Times New Roman" w:eastAsia="宋体" w:cs="Times New Roman" w:hint="eastAsia"/>
        </w:rPr>
        <w:t>I</w:t>
      </w:r>
      <w:r w:rsidR="00B3787B">
        <w:rPr>
          <w:sz w:val="24"/>
          <w:rFonts w:ascii="Times New Roman" w:hAnsi="Times New Roman" w:eastAsia="宋体" w:cs="Times New Roman"/>
        </w:rPr>
        <w:t>P</w:t>
      </w:r>
      <w:r w:rsidR="00B3787B">
        <w:rPr>
          <w:sz w:val="24"/>
          <w:rFonts w:ascii="Times New Roman" w:hAnsi="Times New Roman" w:eastAsia="宋体" w:cs="Times New Roman" w:hint="eastAsia"/>
        </w:rPr>
        <w:t>地址</w:t>
      </w:r>
      <w:r w:rsidR="00C92237">
        <w:rPr>
          <w:sz w:val="24"/>
          <w:rFonts w:ascii="Times New Roman" w:hAnsi="Times New Roman" w:eastAsia="宋体" w:cs="Times New Roman" w:hint="eastAsia"/>
        </w:rPr>
        <w:t>，检查是否为自动获取</w:t>
      </w:r>
      <w:r w:rsidR="00B3787B">
        <w:rPr>
          <w:sz w:val="24"/>
          <w:rFonts w:ascii="Times New Roman" w:hAnsi="Times New Roman" w:eastAsia="宋体" w:cs="Times New Roman" w:hint="eastAsia"/>
        </w:rPr>
        <w:t>。</w:t>
      </w:r>
    </w:p>
    <w:p w14:paraId="71A025DB" w14:textId="26C12D50" w:rsidR="00B07CD8" w:rsidRDefault="00B07CD8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）请将所输入的命令及</w:t>
      </w:r>
      <w:r w:rsidR="009C441F">
        <w:rPr>
          <w:sz w:val="24"/>
          <w:rFonts w:ascii="Times New Roman" w:hAnsi="Times New Roman" w:eastAsia="宋体" w:cs="Times New Roman" w:hint="eastAsia"/>
        </w:rPr>
        <w:t>“</w:t>
      </w:r>
      <w:r>
        <w:rPr>
          <w:sz w:val="24"/>
          <w:rFonts w:ascii="Times New Roman" w:hAnsi="Times New Roman" w:eastAsia="宋体" w:cs="Times New Roman" w:hint="eastAsia"/>
        </w:rPr>
        <w:t>运行结果</w:t>
      </w:r>
      <w:r w:rsidR="009C441F">
        <w:rPr>
          <w:sz w:val="24"/>
          <w:rFonts w:ascii="Times New Roman" w:hAnsi="Times New Roman" w:eastAsia="宋体" w:cs="Times New Roman" w:hint="eastAsia"/>
        </w:rPr>
        <w:t>中包含</w:t>
      </w:r>
      <w:r w:rsidR="002D68E2">
        <w:rPr>
          <w:sz w:val="24"/>
          <w:rFonts w:ascii="Times New Roman" w:hAnsi="Times New Roman" w:eastAsia="宋体" w:cs="Times New Roman" w:hint="eastAsia"/>
        </w:rPr>
        <w:t>上网网卡的部分</w:t>
      </w:r>
      <w:r w:rsidR="009C441F">
        <w:rPr>
          <w:sz w:val="24"/>
          <w:rFonts w:ascii="Times New Roman" w:hAnsi="Times New Roman" w:eastAsia="宋体" w:cs="Times New Roman" w:hint="eastAsia"/>
        </w:rPr>
        <w:t>”</w:t>
      </w:r>
      <w:proofErr w:type="gramStart"/>
      <w:r>
        <w:rPr>
          <w:sz w:val="24"/>
          <w:rFonts w:ascii="Times New Roman" w:hAnsi="Times New Roman" w:eastAsia="宋体" w:cs="Times New Roman" w:hint="eastAsia"/>
        </w:rPr>
        <w:t>截图至</w:t>
      </w:r>
      <w:r w:rsidR="009C441F">
        <w:rPr>
          <w:sz w:val="24"/>
          <w:rFonts w:ascii="Times New Roman" w:hAnsi="Times New Roman" w:eastAsia="宋体" w:cs="Times New Roman" w:hint="eastAsia"/>
        </w:rPr>
        <w:t>下方</w:t>
      </w:r>
      <w:proofErr w:type="gramEnd"/>
    </w:p>
    <w:p w14:paraId="408CF797" w14:textId="77777777" w:rsidR="002D68E2" w:rsidRPr="002D68E2" w:rsidRDefault="002D68E2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noProof/>
          <w:sz w:val="24"/>
          <w:rFonts w:ascii="Times New Roman" w:hAnsi="Times New Roman" w:eastAsia="宋体" w:cs="Times New Roman"/>
        </w:rPr>
        <w:drawing>
          <wp:inline distT="0" distB="0" distL="0" distR="0" wp14:anchorId="EAE5404B" wp14:editId="CDA9B1F3">
            <wp:extent cy="4050029" cx="5400039"/>
            <wp:effectExtent b="0" r="0" t="0" l="0"/>
            <wp:docPr id="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图片 2" descr="图示, 示意图&amp;#10;&amp;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C9C8FE" w14:textId="36642811" w:rsidR="009C441F" w:rsidRDefault="00B07CD8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）请</w:t>
      </w:r>
      <w:r w:rsidR="009C441F">
        <w:rPr>
          <w:sz w:val="24"/>
          <w:rFonts w:ascii="Times New Roman" w:hAnsi="Times New Roman" w:eastAsia="宋体" w:cs="Times New Roman" w:hint="eastAsia"/>
        </w:rPr>
        <w:t>根据截图，补充以下信息</w:t>
      </w:r>
    </w:p>
    <w:p w14:paraId="6E530A52" w14:textId="59426109" w:rsidR="00B07CD8" w:rsidRDefault="00B07CD8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本机的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</w:t>
      </w:r>
      <w:r w:rsidR="009C441F">
        <w:rPr>
          <w:sz w:val="24"/>
          <w:rFonts w:ascii="Times New Roman" w:hAnsi="Times New Roman" w:eastAsia="宋体" w:cs="Times New Roman" w:hint="eastAsia"/>
        </w:rPr>
        <w:t>为：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___10.45.23.80_____</w:t>
      </w:r>
    </w:p>
    <w:p w14:paraId="39DC38BA" w14:textId="05E31C98" w:rsidR="009C441F" w:rsidRDefault="009C441F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是否为自动获取：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______是______</w:t>
      </w:r>
    </w:p>
    <w:p w14:paraId="42E64B20" w14:textId="39AFDAD0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2A6A29FE" w14:textId="77777777" w:rsidR="009C441F" w:rsidRDefault="009C441F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71DCB4EE" w14:textId="5DD5AFC4" w:rsidR="001077AC" w:rsidRDefault="001077AC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、请使用命令行，使用</w:t>
      </w:r>
      <w:r w:rsidRPr="001077AC">
        <w:rPr>
          <w:sz w:val="24"/>
          <w:u w:val="single"/>
          <w:rFonts w:ascii="Times New Roman" w:hAnsi="Times New Roman" w:eastAsia="宋体" w:cs="Times New Roman" w:hint="eastAsia"/>
        </w:rPr>
        <w:t>大数据包</w:t>
      </w:r>
      <w:r>
        <w:rPr>
          <w:sz w:val="24"/>
          <w:rFonts w:ascii="Times New Roman" w:hAnsi="Times New Roman" w:eastAsia="宋体" w:cs="Times New Roman" w:hint="eastAsia"/>
        </w:rPr>
        <w:t>测试本机到</w:t>
      </w:r>
      <w:r w:rsidR="009C441F">
        <w:rPr>
          <w:sz w:val="24"/>
          <w:rFonts w:ascii="Times New Roman" w:hAnsi="Times New Roman" w:eastAsia="宋体" w:cs="Times New Roman" w:hint="eastAsia"/>
        </w:rPr>
        <w:t>“</w:t>
      </w:r>
      <w:r>
        <w:rPr>
          <w:sz w:val="24"/>
          <w:rFonts w:ascii="Times New Roman" w:hAnsi="Times New Roman" w:eastAsia="宋体" w:cs="Times New Roman" w:hint="eastAsia"/>
        </w:rPr>
        <w:t>必应</w:t>
      </w:r>
      <w:r w:rsidR="009C441F">
        <w:rPr>
          <w:sz w:val="24"/>
          <w:rFonts w:ascii="Times New Roman" w:hAnsi="Times New Roman" w:eastAsia="宋体" w:cs="Times New Roman" w:hint="eastAsia"/>
        </w:rPr>
        <w:t>”网站</w:t>
      </w: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cn</w:t>
      </w:r>
      <w:r>
        <w:rPr>
          <w:sz w:val="24"/>
          <w:rFonts w:ascii="Times New Roman" w:hAnsi="Times New Roman" w:eastAsia="宋体" w:cs="Times New Roman"/>
        </w:rPr>
        <w:t>.bing.com</w:t>
      </w:r>
      <w:r>
        <w:rPr>
          <w:sz w:val="24"/>
          <w:rFonts w:ascii="Times New Roman" w:hAnsi="Times New Roman" w:eastAsia="宋体" w:cs="Times New Roman" w:hint="eastAsia"/>
        </w:rPr>
        <w:t>）的时延。</w:t>
      </w:r>
    </w:p>
    <w:p w14:paraId="7CA145BF" w14:textId="7B03273B" w:rsidR="009C441F" w:rsidRDefault="009C441F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）请将所输入的命令及所有运行结果</w:t>
      </w:r>
      <w:proofErr w:type="gramStart"/>
      <w:r>
        <w:rPr>
          <w:sz w:val="24"/>
          <w:rFonts w:ascii="Times New Roman" w:hAnsi="Times New Roman" w:eastAsia="宋体" w:cs="Times New Roman" w:hint="eastAsia"/>
        </w:rPr>
        <w:t>截图至下方</w:t>
      </w:r>
      <w:proofErr w:type="gramEnd"/>
    </w:p>
    <w:p w14:paraId="09CD7893" w14:textId="77777777" w:rsidR="00A63C5F" w:rsidRDefault="00A63C5F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noProof/>
          <w:sz w:val="24"/>
          <w:rFonts w:ascii="Times New Roman" w:hAnsi="Times New Roman" w:eastAsia="宋体" w:cs="Times New Roman"/>
        </w:rPr>
        <w:drawing>
          <wp:inline distT="0" distB="0" distL="0" distR="0" wp14:anchorId="4C0A5631" wp14:editId="B0C6DE7D">
            <wp:extent cy="4050029" cx="5400039"/>
            <wp:effectExtent b="0" r="0" t="0" l="0"/>
            <wp:docPr id="5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2" descr="图示, 示意图&amp;#10;&amp;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18FBE5E" w14:textId="4B1B8061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）请根据截图，补充以下信息</w:t>
      </w:r>
    </w:p>
    <w:p w14:paraId="7918EA91" w14:textId="7F22784C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解析到“必应”网站的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地址为：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202.89.233.100____________</w:t>
      </w:r>
    </w:p>
    <w:p w14:paraId="3B24B918" w14:textId="26A47BCE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平均时延为：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__39ms__________</w:t>
      </w:r>
    </w:p>
    <w:p w14:paraId="13B80E6D" w14:textId="45D9CA3E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4F30859D" w14:textId="77777777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3537A2A6" w14:textId="146BE656" w:rsidR="001077AC" w:rsidRDefault="001077AC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3</w:t>
      </w:r>
      <w:r>
        <w:rPr>
          <w:sz w:val="24"/>
          <w:rFonts w:ascii="Times New Roman" w:hAnsi="Times New Roman" w:eastAsia="宋体" w:cs="Times New Roman" w:hint="eastAsia"/>
        </w:rPr>
        <w:t>、请使用命令行重置网络。</w:t>
      </w:r>
    </w:p>
    <w:p w14:paraId="0B153A54" w14:textId="30B64ACF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）请将所输入的命令及运行结果</w:t>
      </w:r>
      <w:proofErr w:type="gramStart"/>
      <w:r>
        <w:rPr>
          <w:sz w:val="24"/>
          <w:rFonts w:ascii="Times New Roman" w:hAnsi="Times New Roman" w:eastAsia="宋体" w:cs="Times New Roman" w:hint="eastAsia"/>
        </w:rPr>
        <w:t>截图至下方</w:t>
      </w:r>
      <w:proofErr w:type="gramEnd"/>
    </w:p>
    <w:p w14:paraId="5C60C0D0" w14:textId="2A974937" w:rsidR="002D68E2" w:rsidRDefault="002D68E2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noProof/>
          <w:sz w:val="24"/>
          <w:rFonts w:ascii="Times New Roman" w:hAnsi="Times New Roman" w:eastAsia="宋体" w:cs="Times New Roman"/>
        </w:rPr>
        <w:drawing>
          <wp:inline distT="0" distB="0" distL="0" distR="0" wp14:anchorId="229CAD7B" wp14:editId="64650D0E">
            <wp:extent cy="4050029" cx="5400039"/>
            <wp:effectExtent b="0" r="0" t="0" l="0"/>
            <wp:docPr id="7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图片 2" descr="图示, 示意图&amp;#10;&amp;#10;中度可信度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8E08419" w14:textId="77777777" w:rsidR="00A63C5F" w:rsidRDefault="00A63C5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68970405" w14:textId="77777777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）请根据截图，补充以下信息</w:t>
      </w:r>
    </w:p>
    <w:p w14:paraId="04822DE1" w14:textId="36C79909" w:rsidR="009C441F" w:rsidRDefault="009C441F" w:rsidP="009C441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是否已成功重置：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_______否_____</w:t>
      </w:r>
    </w:p>
    <w:p w14:paraId="0A7023AC" w14:textId="1382B0C1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17C391FD" w14:textId="77777777" w:rsidR="009C441F" w:rsidRPr="009C441F" w:rsidRDefault="009C441F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1E5CC7CD" w14:textId="642BA739" w:rsidR="00B3787B" w:rsidRDefault="001077AC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4</w:t>
      </w:r>
      <w:r w:rsidR="00B3787B">
        <w:rPr>
          <w:sz w:val="24"/>
          <w:rFonts w:ascii="Times New Roman" w:hAnsi="Times New Roman" w:eastAsia="宋体" w:cs="Times New Roman" w:hint="eastAsia"/>
        </w:rPr>
        <w:t>、请使用命令行，</w:t>
      </w:r>
      <w:r w:rsidR="001C66A9">
        <w:rPr>
          <w:sz w:val="24"/>
          <w:rFonts w:ascii="Times New Roman" w:hAnsi="Times New Roman" w:eastAsia="宋体" w:cs="Times New Roman" w:hint="eastAsia"/>
        </w:rPr>
        <w:t>检查学校官网（</w:t>
      </w:r>
      <w:r w:rsidR="001C66A9">
        <w:rPr>
          <w:sz w:val="24"/>
          <w:rFonts w:ascii="Times New Roman" w:hAnsi="Times New Roman" w:eastAsia="宋体" w:cs="Times New Roman" w:hint="eastAsia"/>
        </w:rPr>
        <w:t>j</w:t>
      </w:r>
      <w:r w:rsidR="001C66A9">
        <w:rPr>
          <w:sz w:val="24"/>
          <w:rFonts w:ascii="Times New Roman" w:hAnsi="Times New Roman" w:eastAsia="宋体" w:cs="Times New Roman"/>
        </w:rPr>
        <w:t>nu.edu.cn</w:t>
      </w:r>
      <w:r w:rsidR="001C66A9">
        <w:rPr>
          <w:sz w:val="24"/>
          <w:rFonts w:ascii="Times New Roman" w:hAnsi="Times New Roman" w:eastAsia="宋体" w:cs="Times New Roman" w:hint="eastAsia"/>
        </w:rPr>
        <w:t>）的服务端口</w:t>
      </w:r>
      <w:r w:rsidR="001C66A9">
        <w:rPr>
          <w:sz w:val="24"/>
          <w:rFonts w:ascii="Times New Roman" w:hAnsi="Times New Roman" w:eastAsia="宋体" w:cs="Times New Roman" w:hint="eastAsia"/>
        </w:rPr>
        <w:t>80</w:t>
      </w:r>
      <w:r w:rsidR="001C66A9">
        <w:rPr>
          <w:sz w:val="24"/>
          <w:rFonts w:ascii="Times New Roman" w:hAnsi="Times New Roman" w:eastAsia="宋体" w:cs="Times New Roman" w:hint="eastAsia"/>
        </w:rPr>
        <w:t>的连通性</w:t>
      </w:r>
      <w:r w:rsidR="00B3787B">
        <w:rPr>
          <w:sz w:val="24"/>
          <w:rFonts w:ascii="Times New Roman" w:hAnsi="Times New Roman" w:eastAsia="宋体" w:cs="Times New Roman" w:hint="eastAsia"/>
        </w:rPr>
        <w:t>。</w:t>
      </w:r>
    </w:p>
    <w:p>
      <w:pPr>
        <w:spacing w:lineRule="auto"/>
        <w:rPr>
          <w:sz w:val="24"/>
          <w:rFonts w:ascii="Times New Roman" w:hAnsi="Times New Roman" w:eastAsia="宋体" w:cs="Times New Roman"/>
        </w:rPr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）请将所输入的命令及运行结果</w:t>
      </w:r>
      <w:proofErr w:type="gramStart"/>
      <w:r>
        <w:rPr>
          <w:sz w:val="24"/>
          <w:rFonts w:ascii="Times New Roman" w:hAnsi="Times New Roman" w:eastAsia="宋体" w:cs="Times New Roman" w:hint="eastAsia"/>
        </w:rPr>
        <w:t>截图至下方</w:t>
      </w:r>
    </w:p>
    <w:p w14:paraId="199DB088" w14:textId="06D1CEB2" w:rsidR="002D68E2" w:rsidRDefault="002D68E2" w:rsidP="002D68E2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proofErr w:type="gramEnd"/>
      <w:r>
        <w:rPr>
          <w:noProof/>
          <w:sz w:val="24"/>
          <w:rFonts w:ascii="Times New Roman" w:hAnsi="Times New Roman" w:eastAsia="宋体" w:cs="Times New Roman"/>
        </w:rPr>
        <w:drawing>
          <wp:inline distT="0" distB="0" distL="0" distR="0" wp14:anchorId="65FF0842" wp14:editId="5B36CAF6">
            <wp:extent cy="4050029" cx="5400039"/>
            <wp:effectExtent b="0" r="0" t="0" l="0"/>
            <wp:docPr id="9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图片 2" descr="图示, 示意图&amp;#10;&amp;#10;中度可信度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18A1943" w14:textId="77777777" w:rsidR="002D68E2" w:rsidRDefault="002D68E2" w:rsidP="002D68E2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）请根据截图，补充以下信息</w:t>
      </w:r>
    </w:p>
    <w:p w14:paraId="79BB183C" w14:textId="22529E11" w:rsidR="002D68E2" w:rsidRDefault="002D68E2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是否能成功连通：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__能__________</w:t>
      </w:r>
    </w:p>
    <w:p w14:paraId="1DF15160" w14:textId="44C46164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3CD901EF" w14:textId="77777777" w:rsidR="008979DD" w:rsidRDefault="008979DD" w:rsidP="00A34E57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4B1D0563" w14:textId="55770B5E" w:rsidR="001C66A9" w:rsidRPr="007B302B" w:rsidRDefault="001C66A9" w:rsidP="001C66A9">
      <w:pPr>
        <w:spacing w:afterAutospacing="false" w:beforeAutospacing="false" w:line="360" w:lineRule="auto"/>
        <w:rPr>
          <w:b w:val="1"/>
          <w:bCs w:val="1"/>
          <w:sz w:val="24"/>
          <w:rFonts w:ascii="Times New Roman" w:hAnsi="Times New Roman" w:eastAsia="宋体" w:cs="Times New Roman"/>
        </w:rPr>
        <w:jc w:val="left"/>
      </w:pPr>
      <w:r>
        <w:rPr>
          <w:b w:val="1"/>
          <w:bCs w:val="1"/>
          <w:sz w:val="24"/>
          <w:rFonts w:ascii="Times New Roman" w:hAnsi="Times New Roman" w:eastAsia="宋体" w:cs="Times New Roman" w:hint="eastAsia"/>
        </w:rPr>
        <w:t>二</w:t>
      </w:r>
      <w:r w:rsidRPr="007B302B">
        <w:rPr>
          <w:b w:val="1"/>
          <w:bCs w:val="1"/>
          <w:sz w:val="24"/>
          <w:rFonts w:ascii="Times New Roman" w:hAnsi="Times New Roman" w:eastAsia="宋体" w:cs="Times New Roman"/>
        </w:rPr>
        <w:t>、</w:t>
      </w:r>
      <w:r>
        <w:rPr>
          <w:b w:val="1"/>
          <w:bCs w:val="1"/>
          <w:sz w:val="24"/>
          <w:rFonts w:ascii="Times New Roman" w:hAnsi="Times New Roman" w:eastAsia="宋体" w:cs="Times New Roman"/>
        </w:rPr>
        <w:t>Mac/Linux</w:t>
      </w:r>
      <w:r>
        <w:rPr>
          <w:b w:val="1"/>
          <w:bCs w:val="1"/>
          <w:sz w:val="24"/>
          <w:rFonts w:ascii="Times New Roman" w:hAnsi="Times New Roman" w:eastAsia="宋体" w:cs="Times New Roman" w:hint="eastAsia"/>
        </w:rPr>
        <w:t>命令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（共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4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小题）</w:t>
      </w:r>
    </w:p>
    <w:p w14:paraId="33649376" w14:textId="54C8E643" w:rsidR="001C66A9" w:rsidRDefault="001C66A9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 w:rsidRPr="007B302B">
        <w:rPr>
          <w:sz w:val="24"/>
          <w:rFonts w:ascii="Times New Roman" w:hAnsi="Times New Roman" w:eastAsia="宋体" w:cs="Times New Roman"/>
        </w:rPr>
        <w:t>1</w:t>
      </w:r>
      <w:r w:rsidRPr="007B302B">
        <w:rPr>
          <w:sz w:val="24"/>
          <w:rFonts w:ascii="Times New Roman" w:hAnsi="Times New Roman" w:eastAsia="宋体" w:cs="Times New Roman"/>
        </w:rPr>
        <w:t>、</w:t>
      </w:r>
      <w:r>
        <w:rPr>
          <w:sz w:val="24"/>
          <w:rFonts w:ascii="Times New Roman" w:hAnsi="Times New Roman" w:eastAsia="宋体" w:cs="Times New Roman" w:hint="eastAsia"/>
        </w:rPr>
        <w:t>请使用</w:t>
      </w:r>
      <w:r w:rsidR="00E41D75">
        <w:rPr>
          <w:sz w:val="24"/>
          <w:rFonts w:ascii="Times New Roman" w:hAnsi="Times New Roman" w:eastAsia="宋体" w:cs="Times New Roman" w:hint="eastAsia"/>
        </w:rPr>
        <w:t>终端</w:t>
      </w:r>
      <w:r>
        <w:rPr>
          <w:sz w:val="24"/>
          <w:rFonts w:ascii="Times New Roman" w:hAnsi="Times New Roman" w:eastAsia="宋体" w:cs="Times New Roman" w:hint="eastAsia"/>
        </w:rPr>
        <w:t>，查找本机的上网网卡和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地址。</w:t>
      </w:r>
    </w:p>
    <w:p w14:paraId="3A368270" w14:textId="4304B3F9" w:rsidR="002D68E2" w:rsidRDefault="002D68E2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）请填写相应命令：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_ipconfig___________</w:t>
      </w:r>
    </w:p>
    <w:p w14:paraId="65FA16D3" w14:textId="0D0360CF" w:rsidR="002D68E2" w:rsidRDefault="002D68E2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）运行结果如下</w:t>
      </w:r>
      <w:r w:rsidR="00A63C5F">
        <w:rPr>
          <w:sz w:val="24"/>
          <w:rFonts w:ascii="Times New Roman" w:hAnsi="Times New Roman" w:eastAsia="宋体" w:cs="Times New Roman" w:hint="eastAsia"/>
        </w:rPr>
        <w:t>灰色界面</w:t>
      </w:r>
      <w:r>
        <w:rPr>
          <w:sz w:val="24"/>
          <w:rFonts w:ascii="Times New Roman" w:hAnsi="Times New Roman" w:eastAsia="宋体" w:cs="Times New Roman" w:hint="eastAsia"/>
        </w:rPr>
        <w:t>所示，请根据</w:t>
      </w:r>
      <w:r w:rsidR="005B4EB4">
        <w:rPr>
          <w:sz w:val="24"/>
          <w:rFonts w:ascii="Times New Roman" w:hAnsi="Times New Roman" w:eastAsia="宋体" w:cs="Times New Roman" w:hint="eastAsia"/>
        </w:rPr>
        <w:t>框中</w:t>
      </w:r>
      <w:r>
        <w:rPr>
          <w:sz w:val="24"/>
          <w:rFonts w:ascii="Times New Roman" w:hAnsi="Times New Roman" w:eastAsia="宋体" w:cs="Times New Roman" w:hint="eastAsia"/>
        </w:rPr>
        <w:t>内容，补充以下信息</w:t>
      </w:r>
    </w:p>
    <w:p w14:paraId="63ECF127" w14:textId="2A63D0A4" w:rsidR="002D68E2" w:rsidRDefault="002D68E2" w:rsidP="00A63C5F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上网网卡是：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___en3_________</w:t>
      </w:r>
    </w:p>
    <w:p w14:paraId="079A0F3D" w14:textId="283860A4" w:rsidR="002D68E2" w:rsidRDefault="002D68E2" w:rsidP="00A63C5F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地址是：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_____192.168.229.128_______</w:t>
      </w:r>
    </w:p>
    <w:p w14:paraId="15E037D7" w14:textId="77777777" w:rsidR="00A63C5F" w:rsidRDefault="00A63C5F" w:rsidP="00A63C5F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</w:p>
    <w:tbl>
      <w:tblPr>
        <w:tblStyle w:val="ab"/>
        <w:tblW w:w="0" w:type="auto"/>
        <w:tblInd w:type="dxa" w:w="0"/>
        <w:tblBorders>
          <w:top w:val="none" w:color="auto" w:sz="0" w:space="0" w:shadow="off" w:frame="off"/>
          <w:left w:val="none" w:color="auto" w:sz="0" w:space="0" w:shadow="off" w:frame="off"/>
          <w:bottom w:val="none" w:color="auto" w:sz="0" w:space="0" w:shadow="off" w:frame="off"/>
          <w:right w:val="none" w:color="auto" w:sz="0" w:space="0" w:shadow="off" w:frame="off"/>
          <w:insideH w:val="none" w:color="auto" w:sz="0" w:space="0" w:shadow="off" w:frame="off"/>
          <w:insideV w:val="none" w:color="auto" w:sz="0" w:space="0" w:shadow="off" w:frame="off"/>
        </w:tblBorders>
        <w:shd w:val="clear" w:color="auto" w:fill="D0CECE" w:themeFill="background2" w:themeFillShade="E6"/>
        <w:tblCellMar>
          <w:top w:type="dxa" w:w="113"/>
          <w:bottom w:type="dxa" w:w="284"/>
          <w:left w:type="dxa" w:w="284"/>
          <w:right w:type="dxa" w:w="108"/>
        </w:tblCellMar>
        <w:tblLook w:noVBand="1" w:noHBand="0" w:lastColumn="0" w:firstColumn="1" w:lastRow="0" w:firstRow="1" w:val="04A0"/>
      </w:tblPr>
      <w:tblGrid>
        <w:gridCol w:w="8300"/>
      </w:tblGrid>
      <w:tr w:rsidTr="00C65CC9" w14:textId="77777777" w14:paraId="546A7530" w:rsidR="005B4EB4" w:rsidRPr="00A25353">
        <w:tc>
          <w:tcPr>
            <w:tcW w:w="8300" w:type="dxa"/>
            <w:vAlign w:val="center"/>
            <w:shd w:val="clear" w:color="auto" w:fill="D0CECE" w:themeFill="background2" w:themeFillShade="E6"/>
          </w:tcPr>
          <w:p w14:paraId="6716ADB4" w14:textId="0546FFEB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 w:hint="eastAsia"/>
              </w:rPr>
              <w:t>e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n4: flags=</w:t>
            </w: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4163&lt;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UP,BROADCAST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,RUNNING,MULTICAST&gt;  mtu 1500</w:t>
            </w:r>
          </w:p>
          <w:p w14:paraId="0FD485C2" w14:textId="201FD34D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 w:hint="eastAsia"/>
              </w:rPr>
              <w:t xml:space="preserve">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ether </w:t>
            </w: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00:0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c:29:31:02</w:t>
            </w:r>
            <w:proofErr w:type="gramEnd"/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:00</w:t>
            </w:r>
          </w:p>
          <w:p w14:paraId="03E61553" w14:textId="69475686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 w:hint="eastAsia"/>
              </w:rPr>
              <w:t xml:space="preserve">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media: none</w:t>
            </w:r>
          </w:p>
          <w:p w14:paraId="70CF4D8F" w14:textId="26767E26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 w:hint="eastAsia"/>
              </w:rPr>
              <w:t xml:space="preserve">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status: inactive</w:t>
            </w:r>
          </w:p>
          <w:p w14:paraId="2AD2516C" w14:textId="77777777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</w:p>
          <w:p w14:paraId="596E691B" w14:textId="2001E345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en3: flags=4163&lt;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UP,BROADCAST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,RUNNING,MULTICAST&gt;  mtu 1500</w:t>
            </w:r>
          </w:p>
          <w:p w14:paraId="7BC31117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inet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192.168.229.128  netmask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255.255.255.0  broadcast 192.168.229.255</w:t>
            </w:r>
          </w:p>
          <w:p w14:paraId="2E431A85" w14:textId="67DFB0B9" w:rsidR="002613C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</w:t>
            </w:r>
            <w:r w:rsidR="002613C4">
              <w:rPr>
                <w:sz w:val="22"/>
                <w:szCs w:val="22"/>
                <w:rFonts w:ascii="Times New Roman" w:hAnsi="Times New Roman" w:eastAsia="微软雅黑" w:cs="Times New Roman"/>
              </w:rPr>
              <w:t>inet6 fe80::14f</w:t>
            </w:r>
            <w:proofErr w:type="gramStart"/>
            <w:r w:rsidR="002613C4">
              <w:rPr>
                <w:sz w:val="22"/>
                <w:szCs w:val="22"/>
                <w:rFonts w:ascii="Times New Roman" w:hAnsi="Times New Roman" w:eastAsia="微软雅黑" w:cs="Times New Roman"/>
              </w:rPr>
              <w:t>2:aqe</w:t>
            </w:r>
            <w:proofErr w:type="gramEnd"/>
            <w:r w:rsidR="002613C4">
              <w:rPr>
                <w:sz w:val="22"/>
                <w:szCs w:val="22"/>
                <w:rFonts w:ascii="Times New Roman" w:hAnsi="Times New Roman" w:eastAsia="微软雅黑" w:cs="Times New Roman"/>
              </w:rPr>
              <w:t>0:20e:35ec%en0 prefixlen 64 secured scopeid 0xb</w:t>
            </w:r>
          </w:p>
          <w:p w14:paraId="0B8B8BD1" w14:textId="2F158E80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 w:hint="eastAsia"/>
              </w:rPr>
              <w:t xml:space="preserve">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inet6 </w:t>
            </w:r>
            <w:proofErr w:type="gramStart"/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2001:da</w:t>
            </w:r>
            <w:proofErr w:type="gramEnd"/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8:2017:4450:cd2:3061:9950:2b01 prefixlen 64 autoconf secured</w:t>
            </w:r>
          </w:p>
          <w:p w14:paraId="057388DC" w14:textId="6C3AFE85" w:rsidR="005B4EB4" w:rsidRPr="005B4EB4" w:rsidRDefault="005B4EB4" w:rsidP="002613C4">
            <w:pPr>
              <w:ind w:firstLine="880" w:firstLineChars="400"/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ether 00:0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c:29:31:02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:e5  txqueuelen 1000  (Ethernet)</w:t>
            </w:r>
          </w:p>
          <w:p w14:paraId="3C5609CF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RX packets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4578  bytes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5960264 (5.6 MiB)</w:t>
            </w:r>
          </w:p>
          <w:p w14:paraId="4BC31248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RX errors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dropped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 overruns 0  frame 0</w:t>
            </w:r>
          </w:p>
          <w:p w14:paraId="15A123F5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TX packets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974  bytes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84602 (82.6 KiB)</w:t>
            </w:r>
          </w:p>
          <w:p w14:paraId="61ED32A3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TX errors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dropped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overruns 0  carrier 0  collisions 0</w:t>
            </w:r>
          </w:p>
          <w:p w14:paraId="63BC7FBD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</w:p>
          <w:p w14:paraId="517D5E69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lo: flags=73&lt;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UP,LOOPBACK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,RUNNING&gt;  mtu 65536</w:t>
            </w:r>
          </w:p>
          <w:p w14:paraId="519BB96F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inet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127.0.0.1  netmask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255.0.0.0</w:t>
            </w:r>
          </w:p>
          <w:p w14:paraId="5E25C89D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inet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6 :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:1  prefixlen 128  scopeid 0x10&lt;host&gt;</w:t>
            </w:r>
          </w:p>
          <w:p w14:paraId="6A8E2173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loop  txqueuelen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1000  (Local Loopback)</w:t>
            </w:r>
          </w:p>
          <w:p w14:paraId="69A620A0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RX packets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bytes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(0.0 B)</w:t>
            </w:r>
          </w:p>
          <w:p w14:paraId="253E90E3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RX errors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dropped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 overruns 0  frame 0</w:t>
            </w:r>
          </w:p>
          <w:p w14:paraId="6C492A7B" w14:textId="77777777" w:rsidR="005B4EB4" w:rsidRPr="005B4EB4" w:rsidRDefault="005B4EB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TX packets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bytes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(0.0 B)</w:t>
            </w:r>
          </w:p>
          <w:p w14:paraId="7F1143FE" w14:textId="49295123" w:rsidR="005B4EB4" w:rsidRPr="00163195" w:rsidRDefault="005B4EB4" w:rsidP="005B4EB4">
            <w:pPr>
              <w:rPr>
                <w:sz w:val="24"/>
                <w:rFonts w:ascii="Times New Roman" w:hAnsi="Times New Roman" w:eastAsia="微软雅黑" w:cs="Times New Roman"/>
              </w:rPr>
            </w:pPr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     TX errors </w:t>
            </w:r>
            <w:proofErr w:type="gramStart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>0  dropped</w:t>
            </w:r>
            <w:proofErr w:type="gramEnd"/>
            <w:r w:rsidRPr="005B4EB4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0 overruns 0  carrier 0  collisions 0</w:t>
            </w:r>
          </w:p>
        </w:tc>
      </w:tr>
      <w:tr w:rsidTr="00C65CC9" w14:textId="77777777" w14:paraId="074E509C" w:rsidR="002613C4" w:rsidRPr="00A25353">
        <w:tc>
          <w:tcPr>
            <w:tcW w:w="8300" w:type="dxa"/>
            <w:vAlign w:val="center"/>
            <w:shd w:val="clear" w:color="auto" w:fill="D0CECE" w:themeFill="background2" w:themeFillShade="E6"/>
          </w:tcPr>
          <w:p w14:paraId="03C3BDA0" w14:textId="77777777" w:rsidR="002613C4" w:rsidRDefault="002613C4" w:rsidP="005B4EB4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</w:p>
        </w:tc>
      </w:tr>
    </w:tbl>
    <w:p w14:paraId="13DF39B8" w14:textId="774524E0" w:rsidR="00A63C5F" w:rsidRDefault="00A63C5F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32A4A2E2" w14:textId="77777777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703D35C8" w14:textId="77777777" w:rsidR="002D68E2" w:rsidRDefault="002D68E2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3479F04F" w14:textId="55A592FB" w:rsidR="001C66A9" w:rsidRDefault="001C66A9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、请使用</w:t>
      </w:r>
      <w:r w:rsidR="00E41D75">
        <w:rPr>
          <w:sz w:val="24"/>
          <w:rFonts w:ascii="Times New Roman" w:hAnsi="Times New Roman" w:eastAsia="宋体" w:cs="Times New Roman" w:hint="eastAsia"/>
        </w:rPr>
        <w:t>终端</w:t>
      </w:r>
      <w:r>
        <w:rPr>
          <w:sz w:val="24"/>
          <w:rFonts w:ascii="Times New Roman" w:hAnsi="Times New Roman" w:eastAsia="宋体" w:cs="Times New Roman" w:hint="eastAsia"/>
        </w:rPr>
        <w:t>，</w:t>
      </w:r>
      <w:r w:rsidR="001077AC">
        <w:rPr>
          <w:sz w:val="24"/>
          <w:rFonts w:ascii="Times New Roman" w:hAnsi="Times New Roman" w:eastAsia="宋体" w:cs="Times New Roman" w:hint="eastAsia"/>
        </w:rPr>
        <w:t>对“抖音”网站</w:t>
      </w:r>
      <w:r>
        <w:rPr>
          <w:sz w:val="24"/>
          <w:rFonts w:ascii="Times New Roman" w:hAnsi="Times New Roman" w:eastAsia="宋体" w:cs="Times New Roman" w:hint="eastAsia"/>
        </w:rPr>
        <w:t>（</w:t>
      </w:r>
      <w:r w:rsidR="001077AC">
        <w:rPr>
          <w:sz w:val="24"/>
          <w:rFonts w:ascii="Times New Roman" w:hAnsi="Times New Roman" w:eastAsia="宋体" w:cs="Times New Roman"/>
        </w:rPr>
        <w:t>www.douyin.com</w:t>
      </w:r>
      <w:r>
        <w:rPr>
          <w:sz w:val="24"/>
          <w:rFonts w:ascii="Times New Roman" w:hAnsi="Times New Roman" w:eastAsia="宋体" w:cs="Times New Roman" w:hint="eastAsia"/>
        </w:rPr>
        <w:t>）</w:t>
      </w:r>
      <w:r w:rsidR="001077AC">
        <w:rPr>
          <w:sz w:val="24"/>
          <w:rFonts w:ascii="Times New Roman" w:hAnsi="Times New Roman" w:eastAsia="宋体" w:cs="Times New Roman" w:hint="eastAsia"/>
        </w:rPr>
        <w:t>进行路由追踪，并指出“出口</w:t>
      </w:r>
      <w:r w:rsidR="001077AC">
        <w:rPr>
          <w:sz w:val="24"/>
          <w:rFonts w:ascii="Times New Roman" w:hAnsi="Times New Roman" w:eastAsia="宋体" w:cs="Times New Roman" w:hint="eastAsia"/>
        </w:rPr>
        <w:t>I</w:t>
      </w:r>
      <w:r w:rsidR="001077AC">
        <w:rPr>
          <w:sz w:val="24"/>
          <w:rFonts w:ascii="Times New Roman" w:hAnsi="Times New Roman" w:eastAsia="宋体" w:cs="Times New Roman"/>
        </w:rPr>
        <w:t>P</w:t>
      </w:r>
      <w:r w:rsidR="001077AC">
        <w:rPr>
          <w:sz w:val="24"/>
          <w:rFonts w:ascii="Times New Roman" w:hAnsi="Times New Roman" w:eastAsia="宋体" w:cs="Times New Roman" w:hint="eastAsia"/>
        </w:rPr>
        <w:t>地址、防火墙</w:t>
      </w:r>
      <w:r w:rsidR="001077AC">
        <w:rPr>
          <w:sz w:val="24"/>
          <w:rFonts w:ascii="Times New Roman" w:hAnsi="Times New Roman" w:eastAsia="宋体" w:cs="Times New Roman" w:hint="eastAsia"/>
        </w:rPr>
        <w:t>I</w:t>
      </w:r>
      <w:r w:rsidR="001077AC">
        <w:rPr>
          <w:sz w:val="24"/>
          <w:rFonts w:ascii="Times New Roman" w:hAnsi="Times New Roman" w:eastAsia="宋体" w:cs="Times New Roman"/>
        </w:rPr>
        <w:t>P</w:t>
      </w:r>
      <w:r w:rsidR="001077AC">
        <w:rPr>
          <w:sz w:val="24"/>
          <w:rFonts w:ascii="Times New Roman" w:hAnsi="Times New Roman" w:eastAsia="宋体" w:cs="Times New Roman" w:hint="eastAsia"/>
        </w:rPr>
        <w:t>地址”</w:t>
      </w:r>
      <w:r>
        <w:rPr>
          <w:sz w:val="24"/>
          <w:rFonts w:ascii="Times New Roman" w:hAnsi="Times New Roman" w:eastAsia="宋体" w:cs="Times New Roman" w:hint="eastAsia"/>
        </w:rPr>
        <w:t>。</w:t>
      </w:r>
    </w:p>
    <w:p w14:paraId="437BF73B" w14:textId="77777777" w:rsidR="00A63C5F" w:rsidRDefault="00A63C5F" w:rsidP="00A63C5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）请填写相应命令：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__traceroute www.douyin.com_____</w:t>
      </w:r>
    </w:p>
    <w:p w14:paraId="05C85918" w14:textId="77777777" w:rsidR="00A63C5F" w:rsidRDefault="00A63C5F" w:rsidP="00A63C5F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）运行结果如下灰色界面所示，请根据框中内容，补充以下信息</w:t>
      </w:r>
    </w:p>
    <w:p w14:paraId="1CD79BE6" w14:textId="1B4D8E82" w:rsidR="00A63C5F" w:rsidRDefault="00A63C5F" w:rsidP="00A63C5F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出口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</w:t>
      </w:r>
      <w:r w:rsidR="00D7643C">
        <w:rPr>
          <w:sz w:val="24"/>
          <w:rFonts w:ascii="Times New Roman" w:hAnsi="Times New Roman" w:eastAsia="宋体" w:cs="Times New Roman" w:hint="eastAsia"/>
        </w:rPr>
        <w:t>为</w:t>
      </w:r>
      <w:r>
        <w:rPr>
          <w:sz w:val="24"/>
          <w:rFonts w:ascii="Times New Roman" w:hAnsi="Times New Roman" w:eastAsia="宋体" w:cs="Times New Roman" w:hint="eastAsia"/>
        </w:rPr>
        <w:t>：</w:t>
      </w:r>
      <w:r w:rsidR="00D7643C">
        <w:rPr>
          <w:sz w:val="24"/>
          <w:rFonts w:ascii="Times New Roman" w:hAnsi="Times New Roman" w:eastAsia="宋体" w:cs="Times New Roman" w:hint="eastAsia"/>
        </w:rPr>
        <w:t>_</w:t>
      </w:r>
      <w:r w:rsidR="00D7643C">
        <w:rPr>
          <w:sz w:val="24"/>
          <w:rFonts w:ascii="Times New Roman" w:hAnsi="Times New Roman" w:eastAsia="宋体" w:cs="Times New Roman"/>
        </w:rPr>
        <w:t>___61.137.2.177_________</w:t>
      </w:r>
    </w:p>
    <w:p w14:paraId="57DCDED7" w14:textId="1F7290DD" w:rsidR="002D68E2" w:rsidRPr="00A63C5F" w:rsidRDefault="00D7643C" w:rsidP="00A63C5F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校内</w:t>
      </w:r>
      <w:r w:rsidR="00A63C5F">
        <w:rPr>
          <w:sz w:val="24"/>
          <w:rFonts w:ascii="Times New Roman" w:hAnsi="Times New Roman" w:eastAsia="宋体" w:cs="Times New Roman" w:hint="eastAsia"/>
        </w:rPr>
        <w:t>防火墙</w:t>
      </w:r>
      <w:r w:rsidR="00A63C5F">
        <w:rPr>
          <w:sz w:val="24"/>
          <w:rFonts w:ascii="Times New Roman" w:hAnsi="Times New Roman" w:eastAsia="宋体" w:cs="Times New Roman" w:hint="eastAsia"/>
        </w:rPr>
        <w:t>I</w:t>
      </w:r>
      <w:r w:rsidR="00A63C5F">
        <w:rPr>
          <w:sz w:val="24"/>
          <w:rFonts w:ascii="Times New Roman" w:hAnsi="Times New Roman" w:eastAsia="宋体" w:cs="Times New Roman"/>
        </w:rPr>
        <w:t>P</w:t>
      </w:r>
      <w:r w:rsidR="00A63C5F">
        <w:rPr>
          <w:sz w:val="24"/>
          <w:rFonts w:ascii="Times New Roman" w:hAnsi="Times New Roman" w:eastAsia="宋体" w:cs="Times New Roman" w:hint="eastAsia"/>
        </w:rPr>
        <w:t>地址</w:t>
      </w:r>
      <w:r>
        <w:rPr>
          <w:sz w:val="24"/>
          <w:rFonts w:ascii="Times New Roman" w:hAnsi="Times New Roman" w:eastAsia="宋体" w:cs="Times New Roman" w:hint="eastAsia"/>
        </w:rPr>
        <w:t>为</w:t>
      </w:r>
      <w:r w:rsidR="00A63C5F">
        <w:rPr>
          <w:sz w:val="24"/>
          <w:rFonts w:ascii="Times New Roman" w:hAnsi="Times New Roman" w:eastAsia="宋体" w:cs="Times New Roman" w:hint="eastAsia"/>
        </w:rPr>
        <w:t>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_10.0.6.254___________</w:t>
      </w:r>
    </w:p>
    <w:p w14:paraId="2B4D688F" w14:textId="77777777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</w:p>
    <w:tbl>
      <w:tblPr>
        <w:tblStyle w:val="ab"/>
        <w:tblW w:w="0" w:type="auto"/>
        <w:tblInd w:type="dxa" w:w="0"/>
        <w:tblBorders>
          <w:top w:val="none" w:color="auto" w:sz="0" w:space="0" w:shadow="off" w:frame="off"/>
          <w:left w:val="none" w:color="auto" w:sz="0" w:space="0" w:shadow="off" w:frame="off"/>
          <w:bottom w:val="none" w:color="auto" w:sz="0" w:space="0" w:shadow="off" w:frame="off"/>
          <w:right w:val="none" w:color="auto" w:sz="0" w:space="0" w:shadow="off" w:frame="off"/>
          <w:insideH w:val="none" w:color="auto" w:sz="0" w:space="0" w:shadow="off" w:frame="off"/>
          <w:insideV w:val="none" w:color="auto" w:sz="0" w:space="0" w:shadow="off" w:frame="off"/>
        </w:tblBorders>
        <w:shd w:val="clear" w:color="auto" w:fill="D0CECE" w:themeFill="background2" w:themeFillShade="E6"/>
        <w:tblCellMar>
          <w:top w:type="dxa" w:w="113"/>
          <w:bottom w:type="dxa" w:w="284"/>
          <w:left w:type="dxa" w:w="284"/>
          <w:right w:type="dxa" w:w="108"/>
        </w:tblCellMar>
        <w:tblLook w:noVBand="1" w:noHBand="0" w:lastColumn="0" w:firstColumn="1" w:lastRow="0" w:firstRow="1" w:val="04A0"/>
      </w:tblPr>
      <w:tblGrid>
        <w:gridCol w:w="8300"/>
      </w:tblGrid>
      <w:tr w:rsidTr="00C65CC9" w14:textId="77777777" w14:paraId="400076E8" w:rsidR="00A63C5F" w:rsidRPr="00A25353">
        <w:tc>
          <w:tcPr>
            <w:tcW w:w="8300" w:type="dxa"/>
            <w:vAlign w:val="center"/>
            <w:shd w:val="clear" w:color="auto" w:fill="D0CECE" w:themeFill="background2" w:themeFillShade="E6"/>
          </w:tcPr>
          <w:p w14:paraId="6ED21B38" w14:textId="1A670E9E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*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</w:t>
            </w:r>
            <w:proofErr w:type="gramStart"/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to</w:t>
            </w:r>
            <w:proofErr w:type="gramEnd"/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www.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douyin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.com (66.249.89.99), 30 hops max, 38 byte packets</w:t>
            </w:r>
          </w:p>
          <w:p w14:paraId="0D6B198D" w14:textId="3E89D5CB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1 1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0.45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.0.1 (1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0.45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.0.1) 0.653 ms 0.846 ms 0.200 ms</w:t>
            </w:r>
          </w:p>
          <w:p w14:paraId="60BFEBF2" w14:textId="1106BD34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2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10.0.5.109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(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10.0.5.109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) 6.610 ms 5.438 ms 5.146 ms</w:t>
            </w:r>
          </w:p>
          <w:p w14:paraId="3DCB85D2" w14:textId="1ECDB551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3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10.0.8.5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(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10.0.8.5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) 4.809 ms 9.879 ms 9.186 ms</w:t>
            </w:r>
          </w:p>
          <w:p w14:paraId="43D99A23" w14:textId="211F0F69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4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10.0.6.254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(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10.0.6.254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) 8.033 ms 9.699 ms 7.147 ms</w:t>
            </w:r>
          </w:p>
          <w:p w14:paraId="0DFB0A2F" w14:textId="706CA9AE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5 61.137.2.177 (61.137.2.177)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8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.912 ms 7.947 ms </w:t>
            </w:r>
            <w:r>
              <w:rPr>
                <w:sz w:val="22"/>
                <w:szCs w:val="22"/>
                <w:rFonts w:ascii="Times New Roman" w:hAnsi="Times New Roman" w:eastAsia="微软雅黑" w:cs="Times New Roman"/>
              </w:rPr>
              <w:t>8</w:t>
            </w: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.809 ms</w:t>
            </w:r>
          </w:p>
          <w:p w14:paraId="72C25BE7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6 202.97.46.5 (202.97.46.5) 60.436 ms 25.527 ms 40.023 ms</w:t>
            </w:r>
          </w:p>
          <w:p w14:paraId="254C9AEA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7 202.97.35.69 (202.97.35.69) 40.049 ms 66.091 ms 44.358 ms</w:t>
            </w:r>
          </w:p>
          <w:p w14:paraId="06DFCF5D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8 202.97.35.110 (202.97.35.110) 42.140 ms 70.913 ms 41.144 ms</w:t>
            </w:r>
          </w:p>
          <w:p w14:paraId="5322D9C8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9 202.97.35.14 (202.97.35.14) 116.929 ms 57.081 ms 60.336 ms</w:t>
            </w:r>
          </w:p>
          <w:p w14:paraId="7B09B3EE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10 202.97.60.34 (202.97.60.34) 54.871 ms 69.302 ms 64.353 ms</w:t>
            </w:r>
          </w:p>
          <w:p w14:paraId="3E48AF57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11 * * *</w:t>
            </w:r>
          </w:p>
          <w:p w14:paraId="057B7C71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12 209.85.255.80 (209.85.255.80) 95.954 ms 79.844 ms 76.052 ms</w:t>
            </w:r>
          </w:p>
          <w:p w14:paraId="6D61BABD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 xml:space="preserve">   MPLS Label=385825 CoS=5 TTL=1 S=0</w:t>
            </w:r>
          </w:p>
          <w:p w14:paraId="5945CDA2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13 209.85.249.195 (209.85.249.195) 118.687 ms 120.905 ms 113.936 ms</w:t>
            </w:r>
          </w:p>
          <w:p w14:paraId="65EEAC1F" w14:textId="77777777" w:rsidR="00D7643C" w:rsidRPr="00D7643C" w:rsidRDefault="00D7643C" w:rsidP="00D7643C">
            <w:pPr>
              <w:rPr>
                <w:sz w:val="22"/>
                <w:szCs w:val="22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14 72.14.236.126 (72.14.236.126) 115.843 ms 137.109 ms 186.491 ms</w:t>
            </w:r>
          </w:p>
          <w:p w14:paraId="43160D13" w14:textId="104E0D29" w:rsidR="00A63C5F" w:rsidRPr="00163195" w:rsidRDefault="00D7643C" w:rsidP="00D7643C">
            <w:pPr>
              <w:rPr>
                <w:sz w:val="24"/>
                <w:rFonts w:ascii="Times New Roman" w:hAnsi="Times New Roman" w:eastAsia="微软雅黑" w:cs="Times New Roman"/>
              </w:rPr>
            </w:pPr>
            <w:r w:rsidRPr="00D7643C">
              <w:rPr>
                <w:sz w:val="22"/>
                <w:szCs w:val="22"/>
                <w:rFonts w:ascii="Times New Roman" w:hAnsi="Times New Roman" w:eastAsia="微软雅黑" w:cs="Times New Roman"/>
              </w:rPr>
              <w:t>15 nrt04s01-in-f99.1e100.net (66.249.89.99) 168.024 ms 140.551 ms 161.127 ms</w:t>
            </w:r>
          </w:p>
        </w:tc>
      </w:tr>
    </w:tbl>
    <w:p w14:paraId="45C9A2D4" w14:textId="77777777" w:rsidR="00A63C5F" w:rsidRP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</w:p>
    <w:p w14:paraId="5AB40195" w14:textId="53B0EEE5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12E0CDE3" w14:textId="77777777" w:rsidR="002D68E2" w:rsidRDefault="002D68E2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023801F6" w14:textId="77777777" w:rsidR="00A63C5F" w:rsidRDefault="001C66A9" w:rsidP="005B4EB4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3</w:t>
      </w:r>
      <w:r>
        <w:rPr>
          <w:sz w:val="24"/>
          <w:rFonts w:ascii="Times New Roman" w:hAnsi="Times New Roman" w:eastAsia="宋体" w:cs="Times New Roman" w:hint="eastAsia"/>
        </w:rPr>
        <w:t>、请使用</w:t>
      </w:r>
      <w:r w:rsidR="00E41D75">
        <w:rPr>
          <w:sz w:val="24"/>
          <w:rFonts w:ascii="Times New Roman" w:hAnsi="Times New Roman" w:eastAsia="宋体" w:cs="Times New Roman" w:hint="eastAsia"/>
        </w:rPr>
        <w:t>终端</w:t>
      </w:r>
      <w:r>
        <w:rPr>
          <w:sz w:val="24"/>
          <w:rFonts w:ascii="Times New Roman" w:hAnsi="Times New Roman" w:eastAsia="宋体" w:cs="Times New Roman" w:hint="eastAsia"/>
        </w:rPr>
        <w:t>，测试学校域名（</w:t>
      </w:r>
      <w:r>
        <w:rPr>
          <w:sz w:val="24"/>
          <w:rFonts w:ascii="Times New Roman" w:hAnsi="Times New Roman" w:eastAsia="宋体" w:cs="Times New Roman" w:hint="eastAsia"/>
        </w:rPr>
        <w:t>j</w:t>
      </w:r>
      <w:r>
        <w:rPr>
          <w:sz w:val="24"/>
          <w:rFonts w:ascii="Times New Roman" w:hAnsi="Times New Roman" w:eastAsia="宋体" w:cs="Times New Roman"/>
        </w:rPr>
        <w:t>nu.edu.cn</w:t>
      </w:r>
      <w:r>
        <w:rPr>
          <w:sz w:val="24"/>
          <w:rFonts w:ascii="Times New Roman" w:hAnsi="Times New Roman" w:eastAsia="宋体" w:cs="Times New Roman" w:hint="eastAsia"/>
        </w:rPr>
        <w:t>）在校内</w:t>
      </w:r>
      <w:r>
        <w:rPr>
          <w:sz w:val="24"/>
          <w:rFonts w:ascii="Times New Roman" w:hAnsi="Times New Roman" w:eastAsia="宋体" w:cs="Times New Roman" w:hint="eastAsia"/>
        </w:rPr>
        <w:t>DNS</w:t>
      </w: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192.168.10.8</w:t>
      </w:r>
      <w:r>
        <w:rPr>
          <w:sz w:val="24"/>
          <w:rFonts w:ascii="Times New Roman" w:hAnsi="Times New Roman" w:eastAsia="宋体" w:cs="Times New Roman" w:hint="eastAsia"/>
        </w:rPr>
        <w:t>）的解析结果</w:t>
      </w:r>
      <w:r w:rsidR="00A63C5F">
        <w:rPr>
          <w:sz w:val="24"/>
          <w:rFonts w:ascii="Times New Roman" w:hAnsi="Times New Roman" w:eastAsia="宋体" w:cs="Times New Roman" w:hint="eastAsia"/>
        </w:rPr>
        <w:t>。</w:t>
      </w:r>
    </w:p>
    <w:p w14:paraId="00B80F4B" w14:textId="6C61E26B" w:rsidR="005B4EB4" w:rsidRDefault="005B4EB4" w:rsidP="005B4EB4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请填写相应命令：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__nslookup jnu.edu.cn__________</w:t>
      </w:r>
    </w:p>
    <w:p w14:paraId="2891CF30" w14:textId="77777777" w:rsidR="00A63C5F" w:rsidRDefault="00A63C5F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62C8B21C" w14:textId="55473A3B" w:rsidR="001C66A9" w:rsidRDefault="001C66A9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4</w:t>
      </w:r>
      <w:r>
        <w:rPr>
          <w:sz w:val="24"/>
          <w:rFonts w:ascii="Times New Roman" w:hAnsi="Times New Roman" w:eastAsia="宋体" w:cs="Times New Roman" w:hint="eastAsia"/>
        </w:rPr>
        <w:t>、请使用</w:t>
      </w:r>
      <w:r w:rsidR="00E41D75">
        <w:rPr>
          <w:sz w:val="24"/>
          <w:rFonts w:ascii="Times New Roman" w:hAnsi="Times New Roman" w:eastAsia="宋体" w:cs="Times New Roman" w:hint="eastAsia"/>
        </w:rPr>
        <w:t>终端</w:t>
      </w:r>
      <w:r>
        <w:rPr>
          <w:sz w:val="24"/>
          <w:rFonts w:ascii="Times New Roman" w:hAnsi="Times New Roman" w:eastAsia="宋体" w:cs="Times New Roman" w:hint="eastAsia"/>
        </w:rPr>
        <w:t>，测试本机到</w:t>
      </w:r>
      <w:r w:rsidR="001077AC">
        <w:rPr>
          <w:sz w:val="24"/>
          <w:rFonts w:ascii="Times New Roman" w:hAnsi="Times New Roman" w:eastAsia="宋体" w:cs="Times New Roman" w:hint="eastAsia"/>
        </w:rPr>
        <w:t>“</w:t>
      </w:r>
      <w:proofErr w:type="gramStart"/>
      <w:r w:rsidR="001077AC">
        <w:rPr>
          <w:sz w:val="24"/>
          <w:rFonts w:ascii="Times New Roman" w:hAnsi="Times New Roman" w:eastAsia="宋体" w:cs="Times New Roman" w:hint="eastAsia"/>
        </w:rPr>
        <w:t>哔</w:t>
      </w:r>
      <w:proofErr w:type="gramEnd"/>
      <w:r w:rsidR="001077AC">
        <w:rPr>
          <w:sz w:val="24"/>
          <w:rFonts w:ascii="Times New Roman" w:hAnsi="Times New Roman" w:eastAsia="宋体" w:cs="Times New Roman" w:hint="eastAsia"/>
        </w:rPr>
        <w:t>哩</w:t>
      </w:r>
      <w:proofErr w:type="gramStart"/>
      <w:r w:rsidR="001077AC">
        <w:rPr>
          <w:sz w:val="24"/>
          <w:rFonts w:ascii="Times New Roman" w:hAnsi="Times New Roman" w:eastAsia="宋体" w:cs="Times New Roman" w:hint="eastAsia"/>
        </w:rPr>
        <w:t>哔</w:t>
      </w:r>
      <w:proofErr w:type="gramEnd"/>
      <w:r w:rsidR="001077AC">
        <w:rPr>
          <w:sz w:val="24"/>
          <w:rFonts w:ascii="Times New Roman" w:hAnsi="Times New Roman" w:eastAsia="宋体" w:cs="Times New Roman" w:hint="eastAsia"/>
        </w:rPr>
        <w:t>哩”网站</w:t>
      </w:r>
      <w:r>
        <w:rPr>
          <w:sz w:val="24"/>
          <w:rFonts w:ascii="Times New Roman" w:hAnsi="Times New Roman" w:eastAsia="宋体" w:cs="Times New Roman" w:hint="eastAsia"/>
        </w:rPr>
        <w:t>（</w:t>
      </w:r>
      <w:r w:rsidR="001077AC">
        <w:rPr>
          <w:sz w:val="24"/>
          <w:rFonts w:ascii="Times New Roman" w:hAnsi="Times New Roman" w:eastAsia="宋体" w:cs="Times New Roman"/>
        </w:rPr>
        <w:t>www.bilibili</w:t>
      </w:r>
      <w:r>
        <w:rPr>
          <w:sz w:val="24"/>
          <w:rFonts w:ascii="Times New Roman" w:hAnsi="Times New Roman" w:eastAsia="宋体" w:cs="Times New Roman"/>
        </w:rPr>
        <w:t>.com</w:t>
      </w:r>
      <w:r>
        <w:rPr>
          <w:sz w:val="24"/>
          <w:rFonts w:ascii="Times New Roman" w:hAnsi="Times New Roman" w:eastAsia="宋体" w:cs="Times New Roman" w:hint="eastAsia"/>
        </w:rPr>
        <w:t>）的时延。</w:t>
      </w:r>
    </w:p>
    <w:p w14:paraId="3E65593E" w14:textId="585E5A2B" w:rsidR="005B4EB4" w:rsidRDefault="005B4EB4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请填写相应命令：</w:t>
      </w:r>
      <w:r w:rsidR="00A63C5F">
        <w:rPr>
          <w:sz w:val="24"/>
          <w:rFonts w:ascii="Times New Roman" w:hAnsi="Times New Roman" w:eastAsia="宋体" w:cs="Times New Roman" w:hint="eastAsia"/>
        </w:rPr>
        <w:t>_</w:t>
      </w:r>
      <w:r w:rsidR="00A63C5F">
        <w:rPr>
          <w:sz w:val="24"/>
          <w:rFonts w:ascii="Times New Roman" w:hAnsi="Times New Roman" w:eastAsia="宋体" w:cs="Times New Roman"/>
        </w:rPr>
        <w:t>________tracert-d www.bilibili.com____</w:t>
      </w:r>
    </w:p>
    <w:p w14:paraId="1757B8E2" w14:textId="7CC63189" w:rsidR="00A63C5F" w:rsidRDefault="00A63C5F">
      <w:pPr>
        <w:rPr>
          <w:sz w:val="24"/>
          <w:rFonts w:ascii="Times New Roman" w:hAnsi="Times New Roman" w:eastAsia="宋体" w:cs="Times New Roman"/>
        </w:rPr>
        <w:jc w:val="left"/>
      </w:pPr>
      <w:r>
        <w:br w:type="page"/>
        <w:rPr>
          <w:sz w:val="24"/>
          <w:rFonts w:ascii="Times New Roman" w:hAnsi="Times New Roman" w:eastAsia="宋体" w:cs="Times New Roman"/>
        </w:rPr>
      </w:r>
    </w:p>
    <w:p w14:paraId="5A675173" w14:textId="77777777" w:rsidR="008979DD" w:rsidRDefault="008979DD" w:rsidP="001C66A9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</w:p>
    <w:p w14:paraId="4BD7C4D3" w14:textId="521FDD24" w:rsidR="001077AC" w:rsidRPr="007B302B" w:rsidRDefault="001077AC" w:rsidP="001077AC">
      <w:pPr>
        <w:spacing w:afterAutospacing="false" w:beforeAutospacing="false" w:line="360" w:lineRule="auto"/>
        <w:rPr>
          <w:b w:val="1"/>
          <w:bCs w:val="1"/>
          <w:sz w:val="24"/>
          <w:rFonts w:ascii="Times New Roman" w:hAnsi="Times New Roman" w:eastAsia="宋体" w:cs="Times New Roman"/>
        </w:rPr>
        <w:jc w:val="left"/>
      </w:pPr>
      <w:r>
        <w:rPr>
          <w:b w:val="1"/>
          <w:bCs w:val="1"/>
          <w:sz w:val="24"/>
          <w:rFonts w:ascii="Times New Roman" w:hAnsi="Times New Roman" w:eastAsia="宋体" w:cs="Times New Roman" w:hint="eastAsia"/>
        </w:rPr>
        <w:t>三</w:t>
      </w:r>
      <w:r w:rsidRPr="007B302B">
        <w:rPr>
          <w:b w:val="1"/>
          <w:bCs w:val="1"/>
          <w:sz w:val="24"/>
          <w:rFonts w:ascii="Times New Roman" w:hAnsi="Times New Roman" w:eastAsia="宋体" w:cs="Times New Roman"/>
        </w:rPr>
        <w:t>、</w:t>
      </w:r>
      <w:r>
        <w:rPr>
          <w:b w:val="1"/>
          <w:bCs w:val="1"/>
          <w:sz w:val="24"/>
          <w:rFonts w:ascii="Times New Roman" w:hAnsi="Times New Roman" w:eastAsia="宋体" w:cs="Times New Roman" w:hint="eastAsia"/>
        </w:rPr>
        <w:t>Chrome</w:t>
      </w:r>
      <w:r>
        <w:rPr>
          <w:b w:val="1"/>
          <w:bCs w:val="1"/>
          <w:sz w:val="24"/>
          <w:rFonts w:ascii="Times New Roman" w:hAnsi="Times New Roman" w:eastAsia="宋体" w:cs="Times New Roman" w:hint="eastAsia"/>
        </w:rPr>
        <w:t>资源</w:t>
      </w:r>
      <w:r w:rsidR="008979DD">
        <w:rPr>
          <w:b w:val="1"/>
          <w:bCs w:val="1"/>
          <w:sz w:val="24"/>
          <w:rFonts w:ascii="Times New Roman" w:hAnsi="Times New Roman" w:eastAsia="宋体" w:cs="Times New Roman" w:hint="eastAsia"/>
        </w:rPr>
        <w:t>查找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（共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1</w:t>
      </w:r>
      <w:r w:rsidR="00A63C5F">
        <w:rPr>
          <w:b w:val="1"/>
          <w:bCs w:val="1"/>
          <w:sz w:val="24"/>
          <w:rFonts w:ascii="Times New Roman" w:hAnsi="Times New Roman" w:eastAsia="宋体" w:cs="Times New Roman" w:hint="eastAsia"/>
        </w:rPr>
        <w:t>小题）</w:t>
      </w:r>
    </w:p>
    <w:p w14:paraId="0407989C" w14:textId="568A7DD5" w:rsidR="006B38EC" w:rsidRDefault="001077AC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 w:rsidRPr="007B302B">
        <w:rPr>
          <w:sz w:val="24"/>
          <w:rFonts w:ascii="Times New Roman" w:hAnsi="Times New Roman" w:eastAsia="宋体" w:cs="Times New Roman"/>
        </w:rPr>
        <w:t>1</w:t>
      </w:r>
      <w:r w:rsidRPr="007B302B">
        <w:rPr>
          <w:sz w:val="24"/>
          <w:rFonts w:ascii="Times New Roman" w:hAnsi="Times New Roman" w:eastAsia="宋体" w:cs="Times New Roman"/>
        </w:rPr>
        <w:t>、</w:t>
      </w:r>
      <w:r w:rsidR="006B38EC">
        <w:rPr>
          <w:sz w:val="24"/>
          <w:rFonts w:ascii="Times New Roman" w:hAnsi="Times New Roman" w:eastAsia="宋体" w:cs="Times New Roman" w:hint="eastAsia"/>
        </w:rPr>
        <w:t>请将</w:t>
      </w:r>
      <w:r w:rsidR="006B38EC">
        <w:rPr>
          <w:sz w:val="24"/>
          <w:rFonts w:ascii="Times New Roman" w:hAnsi="Times New Roman" w:eastAsia="宋体" w:cs="Times New Roman" w:hint="eastAsia"/>
        </w:rPr>
        <w:t>ipify</w:t>
      </w:r>
      <w:r w:rsidR="006B38EC">
        <w:rPr>
          <w:sz w:val="24"/>
          <w:rFonts w:ascii="Times New Roman" w:hAnsi="Times New Roman" w:eastAsia="宋体" w:cs="Times New Roman" w:hint="eastAsia"/>
        </w:rPr>
        <w:t>的</w:t>
      </w:r>
      <w:r w:rsidR="006B38EC">
        <w:rPr>
          <w:sz w:val="24"/>
          <w:rFonts w:ascii="Times New Roman" w:hAnsi="Times New Roman" w:eastAsia="宋体" w:cs="Times New Roman" w:hint="eastAsia"/>
        </w:rPr>
        <w:t>A</w:t>
      </w:r>
      <w:r w:rsidR="006B38EC">
        <w:rPr>
          <w:sz w:val="24"/>
          <w:rFonts w:ascii="Times New Roman" w:hAnsi="Times New Roman" w:eastAsia="宋体" w:cs="Times New Roman"/>
        </w:rPr>
        <w:t>PI</w:t>
      </w:r>
      <w:r w:rsidR="006B38EC">
        <w:rPr>
          <w:sz w:val="24"/>
          <w:rFonts w:ascii="Times New Roman" w:hAnsi="Times New Roman" w:eastAsia="宋体" w:cs="Times New Roman" w:hint="eastAsia"/>
        </w:rPr>
        <w:t>网址（</w:t>
      </w:r>
      <w:r w:rsidRPr="006B38EC" w:rsidR="006B38EC">
        <w:rPr>
          <w:sz w:val="24"/>
          <w:rFonts w:ascii="Times New Roman" w:hAnsi="Times New Roman" w:eastAsia="宋体" w:cs="Times New Roman"/>
        </w:rPr>
        <w:t>api.ipify.org</w:t>
      </w:r>
      <w:r w:rsidR="006B38EC">
        <w:rPr>
          <w:sz w:val="24"/>
          <w:rFonts w:ascii="Times New Roman" w:hAnsi="Times New Roman" w:eastAsia="宋体" w:cs="Times New Roman" w:hint="eastAsia"/>
        </w:rPr>
        <w:t>）复制到浏览器中打开，该网页会向你返回此时的“出口</w:t>
      </w:r>
      <w:r w:rsidR="006B38EC">
        <w:rPr>
          <w:sz w:val="24"/>
          <w:rFonts w:ascii="Times New Roman" w:hAnsi="Times New Roman" w:eastAsia="宋体" w:cs="Times New Roman"/>
        </w:rPr>
        <w:t>IP</w:t>
      </w:r>
      <w:r w:rsidR="006B38EC">
        <w:rPr>
          <w:sz w:val="24"/>
          <w:rFonts w:ascii="Times New Roman" w:hAnsi="Times New Roman" w:eastAsia="宋体" w:cs="Times New Roman" w:hint="eastAsia"/>
        </w:rPr>
        <w:t>地址”</w:t>
      </w:r>
      <w:r>
        <w:rPr>
          <w:sz w:val="24"/>
          <w:rFonts w:ascii="Times New Roman" w:hAnsi="Times New Roman" w:eastAsia="宋体" w:cs="Times New Roman" w:hint="eastAsia"/>
        </w:rPr>
        <w:t>。</w:t>
      </w:r>
    </w:p>
    <w:p w14:paraId="2FA6AB5E" w14:textId="74AB0411" w:rsidR="001077AC" w:rsidRDefault="006B38EC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1</w:t>
      </w:r>
      <w:r>
        <w:rPr>
          <w:sz w:val="24"/>
          <w:rFonts w:ascii="Times New Roman" w:hAnsi="Times New Roman" w:eastAsia="宋体" w:cs="Times New Roman" w:hint="eastAsia"/>
        </w:rPr>
        <w:t>）请通过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属地查询网站（</w:t>
      </w:r>
      <w:r w:rsidRPr="006B38EC">
        <w:rPr>
          <w:sz w:val="24"/>
          <w:rFonts w:ascii="Times New Roman" w:hAnsi="Times New Roman" w:eastAsia="宋体" w:cs="Times New Roman"/>
        </w:rPr>
        <w:t>ipshudi.com</w:t>
      </w:r>
      <w:r>
        <w:rPr>
          <w:sz w:val="24"/>
          <w:rFonts w:ascii="Times New Roman" w:hAnsi="Times New Roman" w:eastAsia="宋体" w:cs="Times New Roman" w:hint="eastAsia"/>
        </w:rPr>
        <w:t>）查询该出口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 w:rsidR="008979DD">
        <w:rPr>
          <w:sz w:val="24"/>
          <w:rFonts w:ascii="Times New Roman" w:hAnsi="Times New Roman" w:eastAsia="宋体" w:cs="Times New Roman" w:hint="eastAsia"/>
        </w:rPr>
        <w:t>地址</w:t>
      </w:r>
      <w:r>
        <w:rPr>
          <w:sz w:val="24"/>
          <w:rFonts w:ascii="Times New Roman" w:hAnsi="Times New Roman" w:eastAsia="宋体" w:cs="Times New Roman" w:hint="eastAsia"/>
        </w:rPr>
        <w:t>所属的运营商。</w:t>
      </w:r>
    </w:p>
    <w:p w14:paraId="5FC7F630" w14:textId="7DD4E7AE" w:rsidR="005B4EB4" w:rsidRDefault="005B4EB4" w:rsidP="005B4EB4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出口</w:t>
      </w:r>
      <w:r>
        <w:rPr>
          <w:sz w:val="24"/>
          <w:rFonts w:ascii="Times New Roman" w:hAnsi="Times New Roman" w:eastAsia="宋体" w:cs="Times New Roman" w:hint="eastAsia"/>
        </w:rPr>
        <w:t>I</w:t>
      </w:r>
      <w:r>
        <w:rPr>
          <w:sz w:val="24"/>
          <w:rFonts w:ascii="Times New Roman" w:hAnsi="Times New Roman" w:eastAsia="宋体" w:cs="Times New Roman"/>
        </w:rPr>
        <w:t>P</w:t>
      </w:r>
      <w:r>
        <w:rPr>
          <w:sz w:val="24"/>
          <w:rFonts w:ascii="Times New Roman" w:hAnsi="Times New Roman" w:eastAsia="宋体" w:cs="Times New Roman" w:hint="eastAsia"/>
        </w:rPr>
        <w:t>地址为：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_119.131.208.107___________</w:t>
      </w:r>
    </w:p>
    <w:p w14:paraId="46462B37" w14:textId="35835765" w:rsidR="005B4EB4" w:rsidRDefault="005B4EB4" w:rsidP="005B4EB4">
      <w:pPr>
        <w:spacing w:afterAutospacing="false" w:beforeAutospacing="false" w:line="360" w:lineRule="auto"/>
        <w:ind w:left="420" w:leftChars="20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运营商为：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____电信________</w:t>
      </w:r>
    </w:p>
    <w:p w14:paraId="41D08F24" w14:textId="6F81F4CE" w:rsidR="008979DD" w:rsidRDefault="008979DD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>
        <w:rPr>
          <w:sz w:val="24"/>
          <w:rFonts w:ascii="Times New Roman" w:hAnsi="Times New Roman" w:eastAsia="宋体" w:cs="Times New Roman" w:hint="eastAsia"/>
        </w:rPr>
        <w:t>2</w:t>
      </w:r>
      <w:r>
        <w:rPr>
          <w:sz w:val="24"/>
          <w:rFonts w:ascii="Times New Roman" w:hAnsi="Times New Roman" w:eastAsia="宋体" w:cs="Times New Roman" w:hint="eastAsia"/>
        </w:rPr>
        <w:t>）请在“开发者工具”中，找到访问</w:t>
      </w:r>
      <w:r>
        <w:rPr>
          <w:sz w:val="24"/>
          <w:rFonts w:ascii="Times New Roman" w:hAnsi="Times New Roman" w:eastAsia="宋体" w:cs="Times New Roman" w:hint="eastAsia"/>
        </w:rPr>
        <w:t>ipify</w:t>
      </w:r>
      <w:r>
        <w:rPr>
          <w:sz w:val="24"/>
          <w:rFonts w:ascii="Times New Roman" w:hAnsi="Times New Roman" w:eastAsia="宋体" w:cs="Times New Roman" w:hint="eastAsia"/>
        </w:rPr>
        <w:t>所耗费的时间。</w:t>
      </w:r>
    </w:p>
    <w:p w14:paraId="439808F2" w14:textId="5700B285" w:rsidR="005B4EB4" w:rsidRDefault="005B4EB4" w:rsidP="005B4EB4">
      <w:pPr>
        <w:spacing w:afterAutospacing="false" w:beforeAutospacing="false" w:line="360" w:lineRule="auto"/>
        <w:ind w:firstLine="42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截图：</w:t>
      </w:r>
      <w:r>
        <w:rPr>
          <w:noProof/>
          <w:sz w:val="24"/>
          <w:rFonts w:ascii="Times New Roman" w:hAnsi="Times New Roman" w:eastAsia="宋体" w:cs="Times New Roman" w:hint="eastAsia"/>
        </w:rPr>
        <w:drawing>
          <wp:inline distT="0" distB="0" distL="0" distR="0" wp14:anchorId="19AE9485" wp14:editId="A8A20872">
            <wp:extent cy="4050029" cx="5400039"/>
            <wp:effectExtent b="0" r="0" t="0" l="0"/>
            <wp:docPr id="11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2" descr="图示, 示意图&amp;#10;&amp;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67997300" w14:textId="199D5379" w:rsidR="005B4EB4" w:rsidRDefault="005B4EB4" w:rsidP="005B4EB4">
      <w:pPr>
        <w:spacing w:afterAutospacing="false" w:beforeAutospacing="false" w:line="360" w:lineRule="auto"/>
        <w:ind w:firstLine="42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耗时为：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____640ms________</w:t>
      </w:r>
    </w:p>
    <w:p w14:paraId="28091163" w14:textId="50CD78E6" w:rsidR="001077AC" w:rsidRDefault="006B38EC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（</w:t>
      </w:r>
      <w:r w:rsidR="008979DD">
        <w:rPr>
          <w:sz w:val="24"/>
          <w:rFonts w:ascii="Times New Roman" w:hAnsi="Times New Roman" w:eastAsia="宋体" w:cs="Times New Roman" w:hint="eastAsia"/>
        </w:rPr>
        <w:t>3</w:t>
      </w:r>
      <w:r>
        <w:rPr>
          <w:sz w:val="24"/>
          <w:rFonts w:ascii="Times New Roman" w:hAnsi="Times New Roman" w:eastAsia="宋体" w:cs="Times New Roman" w:hint="eastAsia"/>
        </w:rPr>
        <w:t>）</w:t>
      </w:r>
      <w:r w:rsidR="001077AC">
        <w:rPr>
          <w:sz w:val="24"/>
          <w:rFonts w:ascii="Times New Roman" w:hAnsi="Times New Roman" w:eastAsia="宋体" w:cs="Times New Roman" w:hint="eastAsia"/>
        </w:rPr>
        <w:t>请</w:t>
      </w:r>
      <w:r w:rsidR="008979DD">
        <w:rPr>
          <w:sz w:val="24"/>
          <w:rFonts w:ascii="Times New Roman" w:hAnsi="Times New Roman" w:eastAsia="宋体" w:cs="Times New Roman" w:hint="eastAsia"/>
        </w:rPr>
        <w:t>在</w:t>
      </w:r>
      <w:r>
        <w:rPr>
          <w:sz w:val="24"/>
          <w:rFonts w:ascii="Times New Roman" w:hAnsi="Times New Roman" w:eastAsia="宋体" w:cs="Times New Roman" w:hint="eastAsia"/>
        </w:rPr>
        <w:t>“开发者工具”</w:t>
      </w:r>
      <w:r w:rsidR="008979DD">
        <w:rPr>
          <w:sz w:val="24"/>
          <w:rFonts w:ascii="Times New Roman" w:hAnsi="Times New Roman" w:eastAsia="宋体" w:cs="Times New Roman" w:hint="eastAsia"/>
        </w:rPr>
        <w:t>中</w:t>
      </w:r>
      <w:r w:rsidR="001077AC">
        <w:rPr>
          <w:sz w:val="24"/>
          <w:rFonts w:ascii="Times New Roman" w:hAnsi="Times New Roman" w:eastAsia="宋体" w:cs="Times New Roman" w:hint="eastAsia"/>
        </w:rPr>
        <w:t>，</w:t>
      </w:r>
      <w:r w:rsidR="008979DD">
        <w:rPr>
          <w:sz w:val="24"/>
          <w:rFonts w:ascii="Times New Roman" w:hAnsi="Times New Roman" w:eastAsia="宋体" w:cs="Times New Roman" w:hint="eastAsia"/>
        </w:rPr>
        <w:t>找到访问</w:t>
      </w:r>
      <w:r w:rsidR="008979DD">
        <w:rPr>
          <w:sz w:val="24"/>
          <w:rFonts w:ascii="Times New Roman" w:hAnsi="Times New Roman" w:eastAsia="宋体" w:cs="Times New Roman" w:hint="eastAsia"/>
        </w:rPr>
        <w:t>ipify</w:t>
      </w:r>
      <w:r w:rsidR="008979DD">
        <w:rPr>
          <w:sz w:val="24"/>
          <w:rFonts w:ascii="Times New Roman" w:hAnsi="Times New Roman" w:eastAsia="宋体" w:cs="Times New Roman" w:hint="eastAsia"/>
        </w:rPr>
        <w:t>时响应</w:t>
      </w:r>
      <w:r>
        <w:rPr>
          <w:sz w:val="24"/>
          <w:rFonts w:ascii="Times New Roman" w:hAnsi="Times New Roman" w:eastAsia="宋体" w:cs="Times New Roman" w:hint="eastAsia"/>
        </w:rPr>
        <w:t>的“远程地址（</w:t>
      </w:r>
      <w:r>
        <w:rPr>
          <w:sz w:val="24"/>
          <w:rFonts w:ascii="Times New Roman" w:hAnsi="Times New Roman" w:eastAsia="宋体" w:cs="Times New Roman" w:hint="eastAsia"/>
        </w:rPr>
        <w:t>R</w:t>
      </w:r>
      <w:r>
        <w:rPr>
          <w:sz w:val="24"/>
          <w:rFonts w:ascii="Times New Roman" w:hAnsi="Times New Roman" w:eastAsia="宋体" w:cs="Times New Roman"/>
        </w:rPr>
        <w:t>emote Address</w:t>
      </w:r>
      <w:r>
        <w:rPr>
          <w:sz w:val="24"/>
          <w:rFonts w:ascii="Times New Roman" w:hAnsi="Times New Roman" w:eastAsia="宋体" w:cs="Times New Roman" w:hint="eastAsia"/>
        </w:rPr>
        <w:t>）”</w:t>
      </w:r>
      <w:r w:rsidR="001077AC">
        <w:rPr>
          <w:sz w:val="24"/>
          <w:rFonts w:ascii="Times New Roman" w:hAnsi="Times New Roman" w:eastAsia="宋体" w:cs="Times New Roman" w:hint="eastAsia"/>
        </w:rPr>
        <w:t>。</w:t>
      </w:r>
    </w:p>
    <w:p w14:paraId="75A3EE90" w14:textId="2DF89657" w:rsidR="005B4EB4" w:rsidRDefault="005B4EB4" w:rsidP="001077AC">
      <w:pPr>
        <w:spacing w:afterAutospacing="false" w:beforeAutospacing="false" w:line="360" w:lineRule="auto"/>
        <w:rPr>
          <w:sz w:val="24"/>
          <w:rFonts w:ascii="Times New Roman" w:hAnsi="Times New Roman" w:eastAsia="宋体" w:cs="Times New Roman"/>
        </w:rPr>
        <w:jc w:val="left"/>
      </w:pPr>
      <w:r>
        <w:tab/>
        <w:rPr>
          <w:sz w:val="24"/>
          <w:rFonts w:ascii="Times New Roman" w:hAnsi="Times New Roman" w:eastAsia="宋体" w:cs="Times New Roman"/>
        </w:rPr>
      </w:r>
      <w:r>
        <w:rPr>
          <w:sz w:val="24"/>
          <w:rFonts w:ascii="Times New Roman" w:hAnsi="Times New Roman" w:eastAsia="宋体" w:cs="Times New Roman" w:hint="eastAsia"/>
        </w:rPr>
        <w:t>截图：</w:t>
      </w:r>
      <w:r>
        <w:rPr>
          <w:noProof/>
          <w:sz w:val="24"/>
          <w:rFonts w:ascii="Times New Roman" w:hAnsi="Times New Roman" w:eastAsia="宋体" w:cs="Times New Roman" w:hint="eastAsia"/>
        </w:rPr>
        <w:drawing>
          <wp:inline distT="0" distB="0" distL="0" distR="0" wp14:anchorId="2D12026B" wp14:editId="2DEDDA69">
            <wp:extent cy="4050029" cx="5400039"/>
            <wp:effectExtent b="0" r="0" t="0" l="0"/>
            <wp:docPr id="13" name="图片 2" descr="图示, 示意图&amp;#10;&amp;#10;中度可信度描述已自动生成:ver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图片 2" descr="图示, 示意图&amp;#10;&amp;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y="0" x="0"/>
                      <a:ext cy="4050029" cx="54000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084F722" w14:textId="1F4AF637" w:rsidR="005B4EB4" w:rsidRDefault="005B4EB4" w:rsidP="005B4EB4">
      <w:pPr>
        <w:spacing w:afterAutospacing="false" w:beforeAutospacing="false" w:line="360" w:lineRule="auto"/>
        <w:ind w:firstLine="420"/>
        <w:rPr>
          <w:sz w:val="24"/>
          <w:rFonts w:ascii="Times New Roman" w:hAnsi="Times New Roman" w:eastAsia="宋体" w:cs="Times New Roman"/>
        </w:rPr>
        <w:jc w:val="left"/>
      </w:pPr>
      <w:r>
        <w:rPr>
          <w:sz w:val="24"/>
          <w:rFonts w:ascii="Times New Roman" w:hAnsi="Times New Roman" w:eastAsia="宋体" w:cs="Times New Roman" w:hint="eastAsia"/>
        </w:rPr>
        <w:t>远程地址为：</w:t>
      </w:r>
      <w:r>
        <w:rPr>
          <w:sz w:val="24"/>
          <w:rFonts w:ascii="Times New Roman" w:hAnsi="Times New Roman" w:eastAsia="宋体" w:cs="Times New Roman" w:hint="eastAsia"/>
        </w:rPr>
        <w:t>_</w:t>
      </w:r>
      <w:r>
        <w:rPr>
          <w:sz w:val="24"/>
          <w:rFonts w:ascii="Times New Roman" w:hAnsi="Times New Roman" w:eastAsia="宋体" w:cs="Times New Roman"/>
        </w:rPr>
        <w:t>_无___________</w:t>
      </w:r>
    </w:p>
    <w:p w14:paraId="3D53CC0D" w14:textId="77777777" w:rsidR="001319E8" w:rsidRPr="007B302B" w:rsidRDefault="001319E8" w:rsidP="007B302B">
      <w:pPr>
        <w:spacing w:afterAutospacing="false" w:beforeAutospacing="false" w:line="360" w:lineRule="auto"/>
        <w:rPr>
          <w:color w:val="222222"/>
          <w:spacing w:val="8"/>
          <w:sz w:val="26"/>
          <w:szCs w:val="26"/>
          <w:rFonts w:ascii="Times New Roman" w:hAnsi="Times New Roman" w:eastAsia="宋体" w:cs="Times New Roman"/>
        </w:rPr>
        <w:jc w:val="left"/>
      </w:pPr>
    </w:p>
    <w:sectPr w:rsidRPr="007B302B" w:rsidR="001319E8" w:rsidSect="009906E5">
      <w:headerReference r:id="rId9" w:type="default"/>
      <w:footerReference r:id="rId10" w:type="default"/>
      <w:docGrid w:type="linesAndChars" w:linePitch="312"/>
      <w:pgSz w:w="11906" w:h="16838"/>
      <w:pgMar w:top="1134" w:right="1701" w:bottom="1134" w:left="1701" w:header="992" w:footer="992" w:gutter="0"/>
      <w:cols w:space="425"/>
    </w:sectPr>
  </w:body>
</w:document>
</file>

<file path=word/endnotes.xml><?xml version="1.0" encoding="utf-8"?>
<w:endnotes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cx="http://schemas.microsoft.com/office/drawing/2014/chartex" xmlns:cx1="http://schemas.microsoft.com/office/drawing/2015/9/8/chartex" xmlns:w16="http://schemas.microsoft.com/office/word/2018/wordml" xmlns:oel="http://schemas.microsoft.com/office/2019/extlst" xmlns:r="http://schemas.openxmlformats.org/officeDocument/2006/relationships" xmlns:cx5="http://schemas.microsoft.com/office/drawing/2016/5/11/chartex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endnote w:type="separator" w:id="-1">
    <w:p w14:paraId="0D66E842" w14:textId="77777777" w:rsidR="00D57268" w:rsidRDefault="00D57268">
      <w:r>
        <w:separator/>
      </w:r>
    </w:p>
  </w:endnote>
  <w:endnote w:type="continuationSeparator" w:id="0">
    <w:p w14:paraId="63B1983C" w14:textId="77777777" w:rsidR="00D57268" w:rsidRDefault="00D57268">
      <w:r>
        <w:continuationSeparator/>
      </w:r>
    </w:p>
  </w:endnote>
</w:endnotes>
</file>

<file path=word/fontTable.xml><?xml version="1.0" encoding="utf-8"?>
<w:fonts xmlns:mc="http://schemas.openxmlformats.org/markup-compatibility/2006" xmlns:w16="http://schemas.microsoft.com/office/word/2018/wordml" xmlns:r="http://schemas.openxmlformats.org/officeDocument/2006/relationships" xmlns:w14="http://schemas.microsoft.com/office/word/2010/wordml" xmlns:w16cid="http://schemas.microsoft.com/office/word/2016/wordml/cid" xmlns:w="http://schemas.openxmlformats.org/wordprocessingml/2006/main" xmlns:w16cex="http://schemas.microsoft.com/office/word/2018/wordml/cex" xmlns:w15="http://schemas.microsoft.com/office/word/2012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cx="http://schemas.microsoft.com/office/drawing/2014/chartex" xmlns:cx1="http://schemas.microsoft.com/office/drawing/2015/9/8/chartex" xmlns:w16="http://schemas.microsoft.com/office/word/2018/wordml" xmlns:oel="http://schemas.microsoft.com/office/2019/extlst" xmlns:r="http://schemas.openxmlformats.org/officeDocument/2006/relationships" xmlns:cx5="http://schemas.microsoft.com/office/drawing/2016/5/11/chartex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16157965" w14:textId="77777777" w:rsidR="00E66491" w:rsidRPr="00B64182" w:rsidRDefault="00BA1C43">
    <w:pPr>
      <w:pStyle w:val="a3"/>
      <w:rPr>
        <w:rFonts w:ascii="Times New Roman" w:hAnsi="Times New Roman" w:cs="Times New Roman"/>
      </w:rPr>
    </w:pPr>
    <w:r w:rsidRPr="00B64182">
      <w:rPr>
        <w:noProof/>
        <w:rFonts w:ascii="Times New Roman" w:hAnsi="Times New Roman" w:cs="Times New Roma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7CAA2D4" wp14:editId="63D593C1">
              <wp:simplePos y="0" x="0"/>
              <mc:AlternateContent>
                <mc:Choice Requires="wp14">
                  <wp:positionH relativeFrom="margin">
                    <wp:align>center</wp:align>
                  </wp:positionH>
                </mc:Choice>
              </mc:AlternateContent>
              <wp:positionV relativeFrom="paragraph">
                <wp:posOffset>0</wp:posOffset>
              </wp:positionV>
              <wp:extent cy="1828800" cx="1828800"/>
              <wp:effectExtent b="0" r="0" t="0" l="0"/>
              <wp:wrapNone/>
              <wp:docPr id="15" name="文本框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xmlns:a="http://schemas.openxmlformats.org/drawingml/2006/main" txBox="1"/>
                    <wps:spPr>
                      <a:xfrm>
                        <a:off y="0" x="0"/>
                        <a:ext cy="1828800" cx="1828800"/>
                      </a:xfrm>
                      <a:prstGeom prst="rect"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3922CCE" w14:textId="77777777" w:rsidR="00E66491" w:rsidRPr="00B64182" w:rsidRDefault="00CE31F6">
                          <w:pPr>
                            <w:pStyle w:val="a3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第</w:t>
                          </w:r>
                          <w:r>
                            <w:rPr>
                              <w:rFonts w:ascii="Times New Roman" w:hAnsi="Times New Roman" w:cs="Times New Roman" w:hint="eastAsia"/>
                            </w:rPr>
                            <w:t xml:space="preserve"> </w:t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instrText xml:space="preserve"> PAGE  \* MERGEFORMAT </w:instrText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t>1</w:t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页</w:t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t xml:space="preserve"> /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共</w:t>
                          </w:r>
                          <w:r>
                            <w:rPr>
                              <w:rFonts w:ascii="Times New Roman" w:hAnsi="Times New Roman" w:cs="Times New Roman" w:hint="eastAsia"/>
                            </w:rPr>
                            <w:t xml:space="preserve"> </w:t>
                          </w:r>
                          <w:r w:rsidRPr="00B64182">
                            <w:rPr>
                              <w:rFonts w:ascii="Times New Roman" w:hAnsi="Times New Roman" w:cs="Times New Roman"/>
                            </w:rPr>
                            <w:fldChar w:fldCharType="begin"/>
                          </w:r>
                          <w:r w:rsidRPr="00B64182">
                            <w:rPr>
                              <w:rFonts w:ascii="Times New Roman" w:hAnsi="Times New Roman" w:cs="Times New Roman"/>
                            </w:rPr>
                            <w:instrText xml:space="preserve"> NUMPAGES  \* MERGEFORMAT </w:instrText>
                          </w:r>
                          <w:r w:rsidRPr="00B64182">
                            <w:rPr>
                              <w:rFonts w:ascii="Times New Roman" w:hAnsi="Times New Roman" w:cs="Times New Roman"/>
                            </w:rPr>
                            <w:fldChar w:fldCharType="separate"/>
                          </w:r>
                          <w:r w:rsidRPr="00B64182" w:rsidR="00BA1C43">
                            <w:rPr>
                              <w:rFonts w:ascii="Times New Roman" w:hAnsi="Times New Roman" w:cs="Times New Roman"/>
                            </w:rPr>
                            <w:t>79</w:t>
                          </w:r>
                          <w:r w:rsidRPr="00B64182">
                            <w:rPr>
                              <w:rFonts w:ascii="Times New Roman" w:hAnsi="Times New Roman" w:cs="Times New Roman"/>
                            </w:rPr>
                            <w:fldChar w:fldCharType="end"/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 xmlns:a="http://schemas.openxmlformats.org/drawingml/2006/main"/>
                    </wps:bodyPr>
                  </wps:wsp>
                </a:graphicData>
              </a:graphic>
            </wp:anchor>
          </w:drawing>
        </mc:Choice>
        <mc:Fallback/>
      </mc:AlternateContent>
    </w:r>
  </w:p>
</w:ftr>
</file>

<file path=word/footnotes.xml><?xml version="1.0" encoding="utf-8"?>
<w:footnotes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cx="http://schemas.microsoft.com/office/drawing/2014/chartex" xmlns:cx1="http://schemas.microsoft.com/office/drawing/2015/9/8/chartex" xmlns:w16="http://schemas.microsoft.com/office/word/2018/wordml" xmlns:oel="http://schemas.microsoft.com/office/2019/extlst" xmlns:r="http://schemas.openxmlformats.org/officeDocument/2006/relationships" xmlns:cx5="http://schemas.microsoft.com/office/drawing/2016/5/11/chartex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footnote w:type="separator" w:id="-1">
    <w:p w14:paraId="5F3951E3" w14:textId="77777777" w:rsidR="00D57268" w:rsidRDefault="00D57268">
      <w:r>
        <w:separator/>
      </w:r>
    </w:p>
  </w:footnote>
  <w:footnote w:type="continuationSeparator" w:id="0">
    <w:p w14:paraId="741A3E6B" w14:textId="77777777" w:rsidR="00D57268" w:rsidRDefault="00D57268">
      <w:r>
        <w:continuationSeparator/>
      </w:r>
    </w:p>
  </w:footnote>
</w:footnotes>
</file>

<file path=word/header1.xml><?xml version="1.0" encoding="utf-8"?>
<w:hdr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cx="http://schemas.microsoft.com/office/drawing/2014/chartex" xmlns:cx1="http://schemas.microsoft.com/office/drawing/2015/9/8/chartex" xmlns:w16="http://schemas.microsoft.com/office/word/2018/wordml" xmlns:oel="http://schemas.microsoft.com/office/2019/extlst" xmlns:r="http://schemas.openxmlformats.org/officeDocument/2006/relationships" xmlns:cx5="http://schemas.microsoft.com/office/drawing/2016/5/11/chartex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p w14:paraId="42D4E790" w14:textId="4328E058" w:rsidR="00E66491" w:rsidRPr="005C2FA9" w:rsidRDefault="005C2FA9" w:rsidP="009906E5">
    <w:pPr>
      <w:pStyle w:val="a4"/>
      <w:textAlignment w:val="center"/>
      <w:pBdr>
        <w:top w:val="none" w:color="auto" w:sz="0" w:space="0" w:shadow="off" w:frame="off"/>
        <w:left w:val="none" w:color="auto" w:sz="0" w:space="0" w:shadow="off" w:frame="off"/>
        <w:bottom w:val="none" w:color="auto" w:sz="0" w:space="0" w:shadow="off" w:frame="off"/>
        <w:right w:val="none" w:color="auto" w:sz="0" w:space="0" w:shadow="off" w:frame="off"/>
      </w:pBdr>
      <w:tabs>
        <w:tab w:val="left" w:pos="-200"/>
      </w:tabs>
      <w:spacing w:afterAutospacing="false" w:beforeAutospacing="false" w:line="276" w:lineRule="auto"/>
      <w:ind w:firstLine="210"/>
      <w:rPr>
        <w:b w:val="1"/>
        <w:bCs w:val="1"/>
        <w:sz w:val="21"/>
        <w:szCs w:val="21"/>
      </w:rPr>
      <w:jc w:val="center"/>
    </w:pPr>
    <w:r w:rsidRPr="009906E5">
      <w:rPr>
        <w:noProof/>
        <w:color w:val="BFBFBF" w:themeColor="background1" w:themeShade="BF"/>
        <w:sz w:val="24"/>
        <w:rFonts w:ascii="微软雅黑" w:hAnsi="微软雅黑" w:eastAsia="微软雅黑" w:cs="黑体" w:hint="eastAsia"/>
      </w:rPr>
      <w:drawing>
        <wp:anchor distT="0" distB="0" distL="114300" distR="114300" simplePos="0" relativeHeight="251660288" behindDoc="0" locked="0" layoutInCell="1" allowOverlap="1" wp14:anchorId="71E375DB" wp14:editId="3E2D3803">
          <wp:simplePos y="0" x="0"/>
          <wp:positionH relativeFrom="column">
            <wp:posOffset>-210703</wp:posOffset>
          </wp:positionH>
          <wp:positionV relativeFrom="paragraph">
            <wp:posOffset>-50917</wp:posOffset>
          </wp:positionV>
          <wp:extent cy="317500" cx="989330"/>
          <wp:effectExtent b="6350" r="1270" t="0" l="0"/>
          <wp:wrapNone/>
          <wp:docPr id="16" name="图形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图形 8"/>
                  <pic:cNvPicPr/>
                </pic:nvPicPr>
                <pic:blipFill>
                  <a:blip r:embed="rId1">
                    <a:extLst xmlns:pic="http://schemas.openxmlformats.org/drawingml/2006/picture" xmlns:a="http://schemas.openxmlformats.org/drawingml/2006/main"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/>
                    </a:extLst>
                  </a:blip>
                  <a:stretch>
                    <a:fillRect/>
                  </a:stretch>
                </pic:blipFill>
                <pic:spPr>
                  <a:xfrm>
                    <a:off y="0" x="0"/>
                    <a:ext cy="317500" cx="989330"/>
                  </a:xfrm>
                  <a:prstGeom prst="rect"/>
                </pic:spPr>
              </pic:pic>
            </a:graphicData>
          </a:graphic>
        </wp:anchor>
      </w:drawing>
    </w:r>
    <w:r w:rsidRPr="009906E5" w:rsidR="00B64182">
      <w:rPr>
        <w:bCs w:val="1"/>
        <w:color w:val="BFBFBF" w:themeColor="background1" w:themeShade="BF"/>
        <w:spacing w:val="12"/>
        <w:sz w:val="21"/>
        <w:szCs w:val="21"/>
        <w:rFonts w:ascii="微软雅黑" w:hAnsi="微软雅黑" w:eastAsia="微软雅黑" w:hint="eastAsia"/>
      </w:rPr>
      <w:t>网络与教育技术中心</w:t>
    </w:r>
    <w:r w:rsidR="00C43636">
      <w:rPr>
        <w:bCs w:val="1"/>
        <w:color w:val="BFBFBF" w:themeColor="background1" w:themeShade="BF"/>
        <w:spacing w:val="12"/>
        <w:sz w:val="21"/>
        <w:szCs w:val="21"/>
        <w:rFonts w:ascii="微软雅黑" w:hAnsi="微软雅黑" w:eastAsia="微软雅黑" w:hint="eastAsia"/>
      </w:rPr>
      <w:t xml:space="preserve"> 机</w:t>
    </w:r>
    <w:r w:rsidRPr="009906E5" w:rsidR="00B64182">
      <w:rPr>
        <w:bCs w:val="1"/>
        <w:color w:val="BFBFBF" w:themeColor="background1" w:themeShade="BF"/>
        <w:spacing w:val="12"/>
        <w:sz w:val="21"/>
        <w:szCs w:val="21"/>
        <w:rFonts w:ascii="微软雅黑" w:hAnsi="微软雅黑" w:eastAsia="微软雅黑" w:hint="eastAsia"/>
      </w:rPr>
      <w:t>试</w:t>
    </w:r>
  </w:p>
</w:hdr>
</file>

<file path=word/numbering.xml><?xml version="1.0" encoding="utf-8"?>
<w:numbering xmlns:cx2="http://schemas.microsoft.com/office/drawing/2015/10/21/chartex" xmlns:cx7="http://schemas.microsoft.com/office/drawing/2016/5/13/chartex" xmlns:w="http://schemas.openxmlformats.org/wordprocessingml/2006/main" xmlns:o="urn:schemas-microsoft-com:office:office" xmlns:wpc="http://schemas.microsoft.com/office/word/2010/wordprocessingCanvas" xmlns:w14="http://schemas.microsoft.com/office/word/2010/wordml" xmlns:w16du="http://schemas.microsoft.com/office/word/2023/wordml/word16du" xmlns:w16sdtdh="http://schemas.microsoft.com/office/word/2020/wordml/sdtdatahash" xmlns:cx="http://schemas.microsoft.com/office/drawing/2014/chartex" xmlns:cx1="http://schemas.microsoft.com/office/drawing/2015/9/8/chartex" xmlns:w16="http://schemas.microsoft.com/office/word/2018/wordml" xmlns:oel="http://schemas.microsoft.com/office/2019/extlst" xmlns:r="http://schemas.openxmlformats.org/officeDocument/2006/relationships" xmlns:cx5="http://schemas.microsoft.com/office/drawing/2016/5/11/chartex" xmlns:wp="http://schemas.openxmlformats.org/drawingml/2006/wordprocessingDrawing" xmlns:mc="http://schemas.openxmlformats.org/markup-compatibility/2006" xmlns:cx4="http://schemas.microsoft.com/office/drawing/2016/5/10/chartex" xmlns:wpg="http://schemas.microsoft.com/office/word/2010/wordprocessingGroup" xmlns:cx6="http://schemas.microsoft.com/office/drawing/2016/5/12/chartex" xmlns:cx8="http://schemas.microsoft.com/office/drawing/2016/5/14/chartex" xmlns:am3d="http://schemas.microsoft.com/office/drawing/2017/model3d" xmlns:wp14="http://schemas.microsoft.com/office/word/2010/wordprocessingDrawing" xmlns:v="urn:schemas-microsoft-com:vml" xmlns:m="http://schemas.openxmlformats.org/officeDocument/2006/math" xmlns:cx3="http://schemas.microsoft.com/office/drawing/2016/5/9/chartex" xmlns:w16cex="http://schemas.microsoft.com/office/word/2018/wordml/cex" xmlns:w16cid="http://schemas.microsoft.com/office/word/2016/wordml/cid" xmlns:wpi="http://schemas.microsoft.com/office/word/2010/wordprocessingInk" xmlns:w10="urn:schemas-microsoft-com:office:word" xmlns:aink="http://schemas.microsoft.com/office/drawing/2016/ink" xmlns:wne="http://schemas.microsoft.com/office/word/2006/wordml" xmlns:w15="http://schemas.microsoft.com/office/word/2012/wordml" xmlns:w16se="http://schemas.microsoft.com/office/word/2015/wordml/symex" xmlns:wps="http://schemas.microsoft.com/office/word/2010/wordprocessingShape" mc:Ignorable="w14 w15 w16se w16cid w16 w16cex w16sdtdh wp14">
  <w:abstractNum w:abstractNumId="0" w15:restartNumberingAfterBreak="0">
    <w:nsid w:val="98381979"/>
    <w:multiLevelType w:val="singleLevel"/>
    <w:tmpl w:val="98381979"/>
    <w:lvl w:ilvl="0" w:tentative="false">
      <w:start w:val="1"/>
      <w:numFmt w:val="bullet"/>
      <w:lvlText w:val="" w:null="false"/>
      <w:lvlJc w:val="left"/>
      <w:pPr>
        <w:ind w:hanging="420" w:left="420"/>
      </w:pPr>
      <w:rPr>
        <w:rFonts w:ascii="Wingdings" w:hAnsi="Wingdings" w:hint="default"/>
      </w:rPr>
    </w:lvl>
  </w:abstractNum>
  <w:abstractNum w:abstractNumId="1" w15:restartNumberingAfterBreak="0">
    <w:nsid w:val="A6821F17"/>
    <w:multiLevelType w:val="multilevel"/>
    <w:tmpl w:val="A6821F17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2" w15:restartNumberingAfterBreak="0">
    <w:nsid w:val="A765FE58"/>
    <w:multiLevelType w:val="multilevel"/>
    <w:tmpl w:val="A765FE5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3" w15:restartNumberingAfterBreak="0">
    <w:nsid w:val="AA7A970E"/>
    <w:multiLevelType w:val="multilevel"/>
    <w:tmpl w:val="AA7A970E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4" w15:restartNumberingAfterBreak="0">
    <w:nsid w:val="B369F539"/>
    <w:multiLevelType w:val="multilevel"/>
    <w:tmpl w:val="B369F539"/>
    <w:lvl w:ilvl="0" w:tentative="false">
      <w:start w:val="1"/>
      <w:numFmt w:val="bullet"/>
      <w:lvlText w:val="" w:null="false"/>
      <w:lvlJc w:val="left"/>
      <w:pPr>
        <w:ind w:hanging="420" w:left="420"/>
      </w:pPr>
      <w:rPr>
        <w:rFonts w:ascii="Wingdings" w:hAnsi="Wingdings" w:hint="default"/>
      </w:rPr>
    </w:lvl>
    <w:lvl w:ilvl="1" w:tentative="false">
      <w:start w:val="1"/>
      <w:numFmt w:val="bullet"/>
      <w:lvlText w:val="" w:null="false"/>
      <w:lvlJc w:val="left"/>
      <w:pPr>
        <w:tabs>
          <w:tab w:val="left" w:pos="840"/>
        </w:tabs>
        <w:ind w:hanging="420" w:left="840"/>
      </w:pPr>
      <w:rPr>
        <w:rFonts w:ascii="Wingdings" w:hAnsi="Wingdings" w:hint="default"/>
      </w:rPr>
    </w:lvl>
    <w:lvl w:ilvl="2" w:tentative="false">
      <w:start w:val="1"/>
      <w:numFmt w:val="bullet"/>
      <w:lvlText w:val="" w:null="false"/>
      <w:lvlJc w:val="left"/>
      <w:pPr>
        <w:tabs>
          <w:tab w:val="left" w:pos="1260"/>
        </w:tabs>
        <w:ind w:hanging="420" w:left="1260"/>
      </w:pPr>
      <w:rPr>
        <w:rFonts w:ascii="Wingdings" w:hAnsi="Wingdings" w:hint="default"/>
      </w:rPr>
    </w:lvl>
    <w:lvl w:ilvl="3" w:tentative="false">
      <w:start w:val="1"/>
      <w:numFmt w:val="bullet"/>
      <w:lvlText w:val="" w:null="false"/>
      <w:lvlJc w:val="left"/>
      <w:pPr>
        <w:tabs>
          <w:tab w:val="left" w:pos="1680"/>
        </w:tabs>
        <w:ind w:hanging="420" w:left="1680"/>
      </w:pPr>
      <w:rPr>
        <w:rFonts w:ascii="Wingdings" w:hAnsi="Wingdings" w:hint="default"/>
      </w:rPr>
    </w:lvl>
    <w:lvl w:ilvl="4" w:tentative="false">
      <w:start w:val="1"/>
      <w:numFmt w:val="bullet"/>
      <w:lvlText w:val="" w:null="false"/>
      <w:lvlJc w:val="left"/>
      <w:pPr>
        <w:tabs>
          <w:tab w:val="left" w:pos="2100"/>
        </w:tabs>
        <w:ind w:hanging="420" w:left="2100"/>
      </w:pPr>
      <w:rPr>
        <w:rFonts w:ascii="Wingdings" w:hAnsi="Wingdings" w:hint="default"/>
      </w:rPr>
    </w:lvl>
    <w:lvl w:ilvl="5" w:tentative="false">
      <w:start w:val="1"/>
      <w:numFmt w:val="bullet"/>
      <w:lvlText w:val="" w:null="false"/>
      <w:lvlJc w:val="left"/>
      <w:pPr>
        <w:tabs>
          <w:tab w:val="left" w:pos="2520"/>
        </w:tabs>
        <w:ind w:hanging="420" w:left="2520"/>
      </w:pPr>
      <w:rPr>
        <w:rFonts w:ascii="Wingdings" w:hAnsi="Wingdings" w:hint="default"/>
      </w:rPr>
    </w:lvl>
    <w:lvl w:ilvl="6" w:tentative="false">
      <w:start w:val="1"/>
      <w:numFmt w:val="bullet"/>
      <w:lvlText w:val="" w:null="false"/>
      <w:lvlJc w:val="left"/>
      <w:pPr>
        <w:tabs>
          <w:tab w:val="left" w:pos="2940"/>
        </w:tabs>
        <w:ind w:hanging="420" w:left="2940"/>
      </w:pPr>
      <w:rPr>
        <w:rFonts w:ascii="Wingdings" w:hAnsi="Wingdings" w:hint="default"/>
      </w:rPr>
    </w:lvl>
    <w:lvl w:ilvl="7" w:tentative="false">
      <w:start w:val="1"/>
      <w:numFmt w:val="bullet"/>
      <w:lvlText w:val="" w:null="false"/>
      <w:lvlJc w:val="left"/>
      <w:pPr>
        <w:tabs>
          <w:tab w:val="left" w:pos="3360"/>
        </w:tabs>
        <w:ind w:hanging="420" w:left="3360"/>
      </w:pPr>
      <w:rPr>
        <w:rFonts w:ascii="Wingdings" w:hAnsi="Wingdings" w:hint="default"/>
      </w:rPr>
    </w:lvl>
    <w:lvl w:ilvl="8" w:tentative="false">
      <w:start w:val="1"/>
      <w:numFmt w:val="bullet"/>
      <w:lvlText w:val="" w:null="false"/>
      <w:lvlJc w:val="left"/>
      <w:pPr>
        <w:tabs>
          <w:tab w:val="left" w:pos="3780"/>
        </w:tabs>
        <w:ind w:hanging="420" w:left="3780"/>
      </w:pPr>
      <w:rPr>
        <w:rFonts w:ascii="Wingdings" w:hAnsi="Wingdings" w:hint="default"/>
      </w:rPr>
    </w:lvl>
  </w:abstractNum>
  <w:abstractNum w:abstractNumId="5" w15:restartNumberingAfterBreak="0">
    <w:nsid w:val="C874853D"/>
    <w:multiLevelType w:val="multilevel"/>
    <w:tmpl w:val="C874853D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6" w15:restartNumberingAfterBreak="0">
    <w:nsid w:val="D3CB3B33"/>
    <w:multiLevelType w:val="multilevel"/>
    <w:tmpl w:val="D3CB3B33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7" w15:restartNumberingAfterBreak="0">
    <w:nsid w:val="E3FEC7AB"/>
    <w:multiLevelType w:val="multilevel"/>
    <w:tmpl w:val="E3FEC7AB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8" w15:restartNumberingAfterBreak="0">
    <w:nsid w:val="E5F26A68"/>
    <w:multiLevelType w:val="multilevel"/>
    <w:tmpl w:val="E5F26A6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9" w15:restartNumberingAfterBreak="0">
    <w:nsid w:val="E6F1D50F"/>
    <w:multiLevelType w:val="multilevel"/>
    <w:tmpl w:val="E6F1D50F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10" w15:restartNumberingAfterBreak="0">
    <w:nsid w:val="FE9D9DEF"/>
    <w:multiLevelType w:val="multilevel"/>
    <w:tmpl w:val="FE9D9DEF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11" w15:restartNumberingAfterBreak="0">
    <w:nsid w:val="0083F926"/>
    <w:multiLevelType w:val="multilevel"/>
    <w:tmpl w:val="0083F926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12" w15:restartNumberingAfterBreak="0">
    <w:nsid w:val="04F976B1"/>
    <w:multiLevelType w:val="multilevel"/>
    <w:tmpl w:val="04F976B1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13" w15:restartNumberingAfterBreak="0">
    <w:nsid w:val="07BA0803"/>
    <w:multiLevelType w:val="multilevel"/>
    <w:tmpl w:val="07BA0803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14" w15:restartNumberingAfterBreak="0">
    <w:nsid w:val="0AA33043"/>
    <w:multiLevelType w:val="multilevel"/>
    <w:tmpl w:val="0AA33043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15" w15:restartNumberingAfterBreak="0">
    <w:nsid w:val="1106439E"/>
    <w:multiLevelType w:val="multilevel"/>
    <w:tmpl w:val="878804AC"/>
    <w:lvl w:ilvl="0" w:tentative="false">
      <w:start w:val="1"/>
      <w:numFmt w:val="bullet"/>
      <w:lvlText w:val="" w:null="false"/>
      <w:lvlJc w:val="left"/>
      <w:pPr>
        <w:tabs>
          <w:tab w:val="num" w:pos="720"/>
        </w:tabs>
        <w:ind w:hanging="360" w:left="720"/>
      </w:pPr>
      <w:rPr>
        <w:sz w:val="20"/>
        <w:rFonts w:ascii="Symbol" w:hAnsi="Symbol" w:hint="default"/>
      </w:rPr>
    </w:lvl>
    <w:lvl w:ilvl="1" w:tentative="true">
      <w:start w:val="1"/>
      <w:numFmt w:val="bullet"/>
      <w:lvlText w:val="o" w:null="false"/>
      <w:lvlJc w:val="left"/>
      <w:pPr>
        <w:tabs>
          <w:tab w:val="num" w:pos="1440"/>
        </w:tabs>
        <w:ind w:hanging="360" w:left="1440"/>
      </w:pPr>
      <w:rPr>
        <w:sz w:val="20"/>
        <w:rFonts w:ascii="Courier New" w:hAnsi="Courier New" w:hint="default"/>
      </w:rPr>
    </w:lvl>
    <w:lvl w:ilvl="2" w:tentative="true">
      <w:start w:val="1"/>
      <w:numFmt w:val="bullet"/>
      <w:lvlText w:val="" w:null="false"/>
      <w:lvlJc w:val="left"/>
      <w:pPr>
        <w:tabs>
          <w:tab w:val="num" w:pos="2160"/>
        </w:tabs>
        <w:ind w:hanging="360" w:left="2160"/>
      </w:pPr>
      <w:rPr>
        <w:sz w:val="20"/>
        <w:rFonts w:ascii="Wingdings" w:hAnsi="Wingdings" w:hint="default"/>
      </w:rPr>
    </w:lvl>
    <w:lvl w:ilvl="3" w:tentative="true">
      <w:start w:val="1"/>
      <w:numFmt w:val="bullet"/>
      <w:lvlText w:val="" w:null="false"/>
      <w:lvlJc w:val="left"/>
      <w:pPr>
        <w:tabs>
          <w:tab w:val="num" w:pos="2880"/>
        </w:tabs>
        <w:ind w:hanging="360" w:left="2880"/>
      </w:pPr>
      <w:rPr>
        <w:sz w:val="20"/>
        <w:rFonts w:ascii="Wingdings" w:hAnsi="Wingdings" w:hint="default"/>
      </w:rPr>
    </w:lvl>
    <w:lvl w:ilvl="4" w:tentative="true">
      <w:start w:val="1"/>
      <w:numFmt w:val="bullet"/>
      <w:lvlText w:val="" w:null="false"/>
      <w:lvlJc w:val="left"/>
      <w:pPr>
        <w:tabs>
          <w:tab w:val="num" w:pos="3600"/>
        </w:tabs>
        <w:ind w:hanging="360" w:left="3600"/>
      </w:pPr>
      <w:rPr>
        <w:sz w:val="20"/>
        <w:rFonts w:ascii="Wingdings" w:hAnsi="Wingdings" w:hint="default"/>
      </w:rPr>
    </w:lvl>
    <w:lvl w:ilvl="5" w:tentative="true">
      <w:start w:val="1"/>
      <w:numFmt w:val="bullet"/>
      <w:lvlText w:val="" w:null="false"/>
      <w:lvlJc w:val="left"/>
      <w:pPr>
        <w:tabs>
          <w:tab w:val="num" w:pos="4320"/>
        </w:tabs>
        <w:ind w:hanging="360" w:left="4320"/>
      </w:pPr>
      <w:rPr>
        <w:sz w:val="20"/>
        <w:rFonts w:ascii="Wingdings" w:hAnsi="Wingdings" w:hint="default"/>
      </w:rPr>
    </w:lvl>
    <w:lvl w:ilvl="6" w:tentative="true">
      <w:start w:val="1"/>
      <w:numFmt w:val="bullet"/>
      <w:lvlText w:val="" w:null="false"/>
      <w:lvlJc w:val="left"/>
      <w:pPr>
        <w:tabs>
          <w:tab w:val="num" w:pos="5040"/>
        </w:tabs>
        <w:ind w:hanging="360" w:left="5040"/>
      </w:pPr>
      <w:rPr>
        <w:sz w:val="20"/>
        <w:rFonts w:ascii="Wingdings" w:hAnsi="Wingdings" w:hint="default"/>
      </w:rPr>
    </w:lvl>
    <w:lvl w:ilvl="7" w:tentative="true">
      <w:start w:val="1"/>
      <w:numFmt w:val="bullet"/>
      <w:lvlText w:val="" w:null="false"/>
      <w:lvlJc w:val="left"/>
      <w:pPr>
        <w:tabs>
          <w:tab w:val="num" w:pos="5760"/>
        </w:tabs>
        <w:ind w:hanging="360" w:left="5760"/>
      </w:pPr>
      <w:rPr>
        <w:sz w:val="20"/>
        <w:rFonts w:ascii="Wingdings" w:hAnsi="Wingdings" w:hint="default"/>
      </w:rPr>
    </w:lvl>
    <w:lvl w:ilvl="8" w:tentative="true">
      <w:start w:val="1"/>
      <w:numFmt w:val="bullet"/>
      <w:lvlText w:val="" w:null="false"/>
      <w:lvlJc w:val="left"/>
      <w:pPr>
        <w:tabs>
          <w:tab w:val="num" w:pos="6480"/>
        </w:tabs>
        <w:ind w:hanging="360" w:left="6480"/>
      </w:pPr>
      <w:rPr>
        <w:sz w:val="20"/>
        <w:rFonts w:ascii="Wingdings" w:hAnsi="Wingdings" w:hint="default"/>
      </w:rPr>
    </w:lvl>
  </w:abstractNum>
  <w:abstractNum w:abstractNumId="16" w15:restartNumberingAfterBreak="0">
    <w:nsid w:val="15853A74"/>
    <w:multiLevelType w:val="hybridMultilevel"/>
    <w:tmpl w:val="79B21D94"/>
    <w:lvl w:ilvl="0" w:tplc="04090001" w:tentative="false">
      <w:start w:val="1"/>
      <w:numFmt w:val="bullet"/>
      <w:lvlText w:val="" w:null="false"/>
      <w:lvlJc w:val="left"/>
      <w:pPr>
        <w:ind w:hanging="440" w:left="440"/>
      </w:pPr>
      <w:rPr>
        <w:rFonts w:ascii="Wingdings" w:hAnsi="Wingdings" w:hint="default"/>
      </w:rPr>
    </w:lvl>
    <w:lvl w:ilvl="1" w:tplc="04090003" w:tentative="true">
      <w:start w:val="1"/>
      <w:numFmt w:val="bullet"/>
      <w:lvlText w:val="" w:null="false"/>
      <w:lvlJc w:val="left"/>
      <w:pPr>
        <w:ind w:hanging="440" w:left="880"/>
      </w:pPr>
      <w:rPr>
        <w:rFonts w:ascii="Wingdings" w:hAnsi="Wingdings" w:hint="default"/>
      </w:rPr>
    </w:lvl>
    <w:lvl w:ilvl="2" w:tplc="04090005" w:tentative="true">
      <w:start w:val="1"/>
      <w:numFmt w:val="bullet"/>
      <w:lvlText w:val="" w:null="false"/>
      <w:lvlJc w:val="left"/>
      <w:pPr>
        <w:ind w:hanging="440" w:left="1320"/>
      </w:pPr>
      <w:rPr>
        <w:rFonts w:ascii="Wingdings" w:hAnsi="Wingdings" w:hint="default"/>
      </w:rPr>
    </w:lvl>
    <w:lvl w:ilvl="3" w:tplc="04090001" w:tentative="true">
      <w:start w:val="1"/>
      <w:numFmt w:val="bullet"/>
      <w:lvlText w:val="" w:null="false"/>
      <w:lvlJc w:val="left"/>
      <w:pPr>
        <w:ind w:hanging="440" w:left="1760"/>
      </w:pPr>
      <w:rPr>
        <w:rFonts w:ascii="Wingdings" w:hAnsi="Wingdings" w:hint="default"/>
      </w:rPr>
    </w:lvl>
    <w:lvl w:ilvl="4" w:tplc="04090003" w:tentative="true">
      <w:start w:val="1"/>
      <w:numFmt w:val="bullet"/>
      <w:lvlText w:val="" w:null="false"/>
      <w:lvlJc w:val="left"/>
      <w:pPr>
        <w:ind w:hanging="440" w:left="2200"/>
      </w:pPr>
      <w:rPr>
        <w:rFonts w:ascii="Wingdings" w:hAnsi="Wingdings" w:hint="default"/>
      </w:rPr>
    </w:lvl>
    <w:lvl w:ilvl="5" w:tplc="04090005" w:tentative="true">
      <w:start w:val="1"/>
      <w:numFmt w:val="bullet"/>
      <w:lvlText w:val="" w:null="false"/>
      <w:lvlJc w:val="left"/>
      <w:pPr>
        <w:ind w:hanging="440" w:left="2640"/>
      </w:pPr>
      <w:rPr>
        <w:rFonts w:ascii="Wingdings" w:hAnsi="Wingdings" w:hint="default"/>
      </w:rPr>
    </w:lvl>
    <w:lvl w:ilvl="6" w:tplc="04090001" w:tentative="true">
      <w:start w:val="1"/>
      <w:numFmt w:val="bullet"/>
      <w:lvlText w:val="" w:null="false"/>
      <w:lvlJc w:val="left"/>
      <w:pPr>
        <w:ind w:hanging="440" w:left="3080"/>
      </w:pPr>
      <w:rPr>
        <w:rFonts w:ascii="Wingdings" w:hAnsi="Wingdings" w:hint="default"/>
      </w:rPr>
    </w:lvl>
    <w:lvl w:ilvl="7" w:tplc="04090003" w:tentative="true">
      <w:start w:val="1"/>
      <w:numFmt w:val="bullet"/>
      <w:lvlText w:val="" w:null="false"/>
      <w:lvlJc w:val="left"/>
      <w:pPr>
        <w:ind w:hanging="440" w:left="3520"/>
      </w:pPr>
      <w:rPr>
        <w:rFonts w:ascii="Wingdings" w:hAnsi="Wingdings" w:hint="default"/>
      </w:rPr>
    </w:lvl>
    <w:lvl w:ilvl="8" w:tplc="04090005" w:tentative="true">
      <w:start w:val="1"/>
      <w:numFmt w:val="bullet"/>
      <w:lvlText w:val="" w:null="false"/>
      <w:lvlJc w:val="left"/>
      <w:pPr>
        <w:ind w:hanging="440" w:left="3960"/>
      </w:pPr>
      <w:rPr>
        <w:rFonts w:ascii="Wingdings" w:hAnsi="Wingdings" w:hint="default"/>
      </w:rPr>
    </w:lvl>
  </w:abstractNum>
  <w:abstractNum w:abstractNumId="17" w15:restartNumberingAfterBreak="0">
    <w:nsid w:val="17FC188D"/>
    <w:multiLevelType w:val="multilevel"/>
    <w:tmpl w:val="17FC188D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18" w15:restartNumberingAfterBreak="0">
    <w:nsid w:val="1A2F7378"/>
    <w:multiLevelType w:val="multilevel"/>
    <w:tmpl w:val="1A2F737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19" w15:restartNumberingAfterBreak="0">
    <w:nsid w:val="247567AF"/>
    <w:multiLevelType w:val="multilevel"/>
    <w:tmpl w:val="DBAAC89A"/>
    <w:lvl w:ilvl="0" w:tentative="false">
      <w:start w:val="1"/>
      <w:numFmt w:val="bullet"/>
      <w:lvlText w:val="" w:null="false"/>
      <w:lvlJc w:val="left"/>
      <w:pPr>
        <w:tabs>
          <w:tab w:val="num" w:pos="720"/>
        </w:tabs>
        <w:ind w:hanging="360" w:left="720"/>
      </w:pPr>
      <w:rPr>
        <w:sz w:val="20"/>
        <w:rFonts w:ascii="Symbol" w:hAnsi="Symbol" w:hint="default"/>
      </w:rPr>
    </w:lvl>
    <w:lvl w:ilvl="1" w:tentative="true">
      <w:start w:val="1"/>
      <w:numFmt w:val="bullet"/>
      <w:lvlText w:val="o" w:null="false"/>
      <w:lvlJc w:val="left"/>
      <w:pPr>
        <w:tabs>
          <w:tab w:val="num" w:pos="1440"/>
        </w:tabs>
        <w:ind w:hanging="360" w:left="1440"/>
      </w:pPr>
      <w:rPr>
        <w:sz w:val="20"/>
        <w:rFonts w:ascii="Courier New" w:hAnsi="Courier New" w:hint="default"/>
      </w:rPr>
    </w:lvl>
    <w:lvl w:ilvl="2" w:tentative="true">
      <w:start w:val="1"/>
      <w:numFmt w:val="bullet"/>
      <w:lvlText w:val="" w:null="false"/>
      <w:lvlJc w:val="left"/>
      <w:pPr>
        <w:tabs>
          <w:tab w:val="num" w:pos="2160"/>
        </w:tabs>
        <w:ind w:hanging="360" w:left="2160"/>
      </w:pPr>
      <w:rPr>
        <w:sz w:val="20"/>
        <w:rFonts w:ascii="Wingdings" w:hAnsi="Wingdings" w:hint="default"/>
      </w:rPr>
    </w:lvl>
    <w:lvl w:ilvl="3" w:tentative="true">
      <w:start w:val="1"/>
      <w:numFmt w:val="bullet"/>
      <w:lvlText w:val="" w:null="false"/>
      <w:lvlJc w:val="left"/>
      <w:pPr>
        <w:tabs>
          <w:tab w:val="num" w:pos="2880"/>
        </w:tabs>
        <w:ind w:hanging="360" w:left="2880"/>
      </w:pPr>
      <w:rPr>
        <w:sz w:val="20"/>
        <w:rFonts w:ascii="Wingdings" w:hAnsi="Wingdings" w:hint="default"/>
      </w:rPr>
    </w:lvl>
    <w:lvl w:ilvl="4" w:tentative="true">
      <w:start w:val="1"/>
      <w:numFmt w:val="bullet"/>
      <w:lvlText w:val="" w:null="false"/>
      <w:lvlJc w:val="left"/>
      <w:pPr>
        <w:tabs>
          <w:tab w:val="num" w:pos="3600"/>
        </w:tabs>
        <w:ind w:hanging="360" w:left="3600"/>
      </w:pPr>
      <w:rPr>
        <w:sz w:val="20"/>
        <w:rFonts w:ascii="Wingdings" w:hAnsi="Wingdings" w:hint="default"/>
      </w:rPr>
    </w:lvl>
    <w:lvl w:ilvl="5" w:tentative="true">
      <w:start w:val="1"/>
      <w:numFmt w:val="bullet"/>
      <w:lvlText w:val="" w:null="false"/>
      <w:lvlJc w:val="left"/>
      <w:pPr>
        <w:tabs>
          <w:tab w:val="num" w:pos="4320"/>
        </w:tabs>
        <w:ind w:hanging="360" w:left="4320"/>
      </w:pPr>
      <w:rPr>
        <w:sz w:val="20"/>
        <w:rFonts w:ascii="Wingdings" w:hAnsi="Wingdings" w:hint="default"/>
      </w:rPr>
    </w:lvl>
    <w:lvl w:ilvl="6" w:tentative="true">
      <w:start w:val="1"/>
      <w:numFmt w:val="bullet"/>
      <w:lvlText w:val="" w:null="false"/>
      <w:lvlJc w:val="left"/>
      <w:pPr>
        <w:tabs>
          <w:tab w:val="num" w:pos="5040"/>
        </w:tabs>
        <w:ind w:hanging="360" w:left="5040"/>
      </w:pPr>
      <w:rPr>
        <w:sz w:val="20"/>
        <w:rFonts w:ascii="Wingdings" w:hAnsi="Wingdings" w:hint="default"/>
      </w:rPr>
    </w:lvl>
    <w:lvl w:ilvl="7" w:tentative="true">
      <w:start w:val="1"/>
      <w:numFmt w:val="bullet"/>
      <w:lvlText w:val="" w:null="false"/>
      <w:lvlJc w:val="left"/>
      <w:pPr>
        <w:tabs>
          <w:tab w:val="num" w:pos="5760"/>
        </w:tabs>
        <w:ind w:hanging="360" w:left="5760"/>
      </w:pPr>
      <w:rPr>
        <w:sz w:val="20"/>
        <w:rFonts w:ascii="Wingdings" w:hAnsi="Wingdings" w:hint="default"/>
      </w:rPr>
    </w:lvl>
    <w:lvl w:ilvl="8" w:tentative="true">
      <w:start w:val="1"/>
      <w:numFmt w:val="bullet"/>
      <w:lvlText w:val="" w:null="false"/>
      <w:lvlJc w:val="left"/>
      <w:pPr>
        <w:tabs>
          <w:tab w:val="num" w:pos="6480"/>
        </w:tabs>
        <w:ind w:hanging="360" w:left="6480"/>
      </w:pPr>
      <w:rPr>
        <w:sz w:val="20"/>
        <w:rFonts w:ascii="Wingdings" w:hAnsi="Wingdings" w:hint="default"/>
      </w:rPr>
    </w:lvl>
  </w:abstractNum>
  <w:abstractNum w:abstractNumId="20" w15:restartNumberingAfterBreak="0">
    <w:nsid w:val="2CD8F2C8"/>
    <w:multiLevelType w:val="multilevel"/>
    <w:tmpl w:val="2CD8F2C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21" w15:restartNumberingAfterBreak="0">
    <w:nsid w:val="3BDF07B7"/>
    <w:multiLevelType w:val="multilevel"/>
    <w:tmpl w:val="3BDF07B7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22" w15:restartNumberingAfterBreak="0">
    <w:nsid w:val="3E8F23B7"/>
    <w:multiLevelType w:val="multilevel"/>
    <w:tmpl w:val="3E8F23B7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23" w15:restartNumberingAfterBreak="0">
    <w:nsid w:val="40AB148A"/>
    <w:multiLevelType w:val="multilevel"/>
    <w:tmpl w:val="65AE4B40"/>
    <w:lvl w:ilvl="0" w:tentative="false">
      <w:start w:val="1"/>
      <w:numFmt w:val="bullet"/>
      <w:lvlText w:val="" w:null="false"/>
      <w:lvlJc w:val="left"/>
      <w:pPr>
        <w:tabs>
          <w:tab w:val="num" w:pos="720"/>
        </w:tabs>
        <w:ind w:hanging="360" w:left="720"/>
      </w:pPr>
      <w:rPr>
        <w:sz w:val="20"/>
        <w:rFonts w:ascii="Symbol" w:hAnsi="Symbol" w:hint="default"/>
      </w:rPr>
    </w:lvl>
    <w:lvl w:ilvl="1" w:tentative="true">
      <w:numFmt w:val="bullet"/>
      <w:lvlText w:val="o" w:null="false"/>
      <w:lvlJc w:val="left"/>
      <w:pPr>
        <w:tabs>
          <w:tab w:val="num" w:pos="1440"/>
        </w:tabs>
        <w:ind w:hanging="360" w:left="1440"/>
      </w:pPr>
      <w:rPr>
        <w:sz w:val="20"/>
        <w:rFonts w:ascii="Courier New" w:hAnsi="Courier New" w:hint="default"/>
      </w:rPr>
    </w:lvl>
    <w:lvl w:ilvl="2" w:tentative="true">
      <w:numFmt w:val="bullet"/>
      <w:lvlText w:val="" w:null="false"/>
      <w:lvlJc w:val="left"/>
      <w:pPr>
        <w:tabs>
          <w:tab w:val="num" w:pos="2160"/>
        </w:tabs>
        <w:ind w:hanging="360" w:left="2160"/>
      </w:pPr>
      <w:rPr>
        <w:sz w:val="20"/>
        <w:rFonts w:ascii="Wingdings" w:hAnsi="Wingdings" w:hint="default"/>
      </w:rPr>
    </w:lvl>
    <w:lvl w:ilvl="3" w:tentative="true">
      <w:numFmt w:val="bullet"/>
      <w:lvlText w:val="" w:null="false"/>
      <w:lvlJc w:val="left"/>
      <w:pPr>
        <w:tabs>
          <w:tab w:val="num" w:pos="2880"/>
        </w:tabs>
        <w:ind w:hanging="360" w:left="2880"/>
      </w:pPr>
      <w:rPr>
        <w:sz w:val="20"/>
        <w:rFonts w:ascii="Wingdings" w:hAnsi="Wingdings" w:hint="default"/>
      </w:rPr>
    </w:lvl>
    <w:lvl w:ilvl="4" w:tentative="true">
      <w:numFmt w:val="bullet"/>
      <w:lvlText w:val="" w:null="false"/>
      <w:lvlJc w:val="left"/>
      <w:pPr>
        <w:tabs>
          <w:tab w:val="num" w:pos="3600"/>
        </w:tabs>
        <w:ind w:hanging="360" w:left="3600"/>
      </w:pPr>
      <w:rPr>
        <w:sz w:val="20"/>
        <w:rFonts w:ascii="Wingdings" w:hAnsi="Wingdings" w:hint="default"/>
      </w:rPr>
    </w:lvl>
    <w:lvl w:ilvl="5" w:tentative="true">
      <w:numFmt w:val="bullet"/>
      <w:lvlText w:val="" w:null="false"/>
      <w:lvlJc w:val="left"/>
      <w:pPr>
        <w:tabs>
          <w:tab w:val="num" w:pos="4320"/>
        </w:tabs>
        <w:ind w:hanging="360" w:left="4320"/>
      </w:pPr>
      <w:rPr>
        <w:sz w:val="20"/>
        <w:rFonts w:ascii="Wingdings" w:hAnsi="Wingdings" w:hint="default"/>
      </w:rPr>
    </w:lvl>
    <w:lvl w:ilvl="6" w:tentative="true">
      <w:numFmt w:val="bullet"/>
      <w:lvlText w:val="" w:null="false"/>
      <w:lvlJc w:val="left"/>
      <w:pPr>
        <w:tabs>
          <w:tab w:val="num" w:pos="5040"/>
        </w:tabs>
        <w:ind w:hanging="360" w:left="5040"/>
      </w:pPr>
      <w:rPr>
        <w:sz w:val="20"/>
        <w:rFonts w:ascii="Wingdings" w:hAnsi="Wingdings" w:hint="default"/>
      </w:rPr>
    </w:lvl>
    <w:lvl w:ilvl="7" w:tentative="true">
      <w:numFmt w:val="bullet"/>
      <w:lvlText w:val="" w:null="false"/>
      <w:lvlJc w:val="left"/>
      <w:pPr>
        <w:tabs>
          <w:tab w:val="num" w:pos="5760"/>
        </w:tabs>
        <w:ind w:hanging="360" w:left="5760"/>
      </w:pPr>
      <w:rPr>
        <w:sz w:val="20"/>
        <w:rFonts w:ascii="Wingdings" w:hAnsi="Wingdings" w:hint="default"/>
      </w:rPr>
    </w:lvl>
    <w:lvl w:ilvl="8" w:tentative="true">
      <w:numFmt w:val="bullet"/>
      <w:lvlText w:val="" w:null="false"/>
      <w:lvlJc w:val="left"/>
      <w:pPr>
        <w:tabs>
          <w:tab w:val="num" w:pos="6480"/>
        </w:tabs>
        <w:ind w:hanging="360" w:left="6480"/>
      </w:pPr>
      <w:rPr>
        <w:sz w:val="20"/>
        <w:rFonts w:ascii="Wingdings" w:hAnsi="Wingdings" w:hint="default"/>
      </w:rPr>
    </w:lvl>
  </w:abstractNum>
  <w:abstractNum w:abstractNumId="24" w15:restartNumberingAfterBreak="0">
    <w:nsid w:val="410C3D2F"/>
    <w:multiLevelType w:val="hybridMultilevel"/>
    <w:tmpl w:val="D076C118"/>
    <w:lvl w:ilvl="0" w:tplc="04090001" w:tentative="false">
      <w:start w:val="1"/>
      <w:numFmt w:val="bullet"/>
      <w:lvlText w:val="" w:null="false"/>
      <w:lvlJc w:val="left"/>
      <w:pPr>
        <w:ind w:hanging="440" w:left="440"/>
      </w:pPr>
      <w:rPr>
        <w:rFonts w:ascii="Wingdings" w:hAnsi="Wingdings" w:hint="default"/>
      </w:rPr>
    </w:lvl>
    <w:lvl w:ilvl="1" w:tplc="04090003" w:tentative="true">
      <w:start w:val="1"/>
      <w:numFmt w:val="bullet"/>
      <w:lvlText w:val="" w:null="false"/>
      <w:lvlJc w:val="left"/>
      <w:pPr>
        <w:ind w:hanging="440" w:left="880"/>
      </w:pPr>
      <w:rPr>
        <w:rFonts w:ascii="Wingdings" w:hAnsi="Wingdings" w:hint="default"/>
      </w:rPr>
    </w:lvl>
    <w:lvl w:ilvl="2" w:tplc="04090005" w:tentative="true">
      <w:start w:val="1"/>
      <w:numFmt w:val="bullet"/>
      <w:lvlText w:val="" w:null="false"/>
      <w:lvlJc w:val="left"/>
      <w:pPr>
        <w:ind w:hanging="440" w:left="1320"/>
      </w:pPr>
      <w:rPr>
        <w:rFonts w:ascii="Wingdings" w:hAnsi="Wingdings" w:hint="default"/>
      </w:rPr>
    </w:lvl>
    <w:lvl w:ilvl="3" w:tplc="04090001" w:tentative="true">
      <w:start w:val="1"/>
      <w:numFmt w:val="bullet"/>
      <w:lvlText w:val="" w:null="false"/>
      <w:lvlJc w:val="left"/>
      <w:pPr>
        <w:ind w:hanging="440" w:left="1760"/>
      </w:pPr>
      <w:rPr>
        <w:rFonts w:ascii="Wingdings" w:hAnsi="Wingdings" w:hint="default"/>
      </w:rPr>
    </w:lvl>
    <w:lvl w:ilvl="4" w:tplc="04090003" w:tentative="true">
      <w:start w:val="1"/>
      <w:numFmt w:val="bullet"/>
      <w:lvlText w:val="" w:null="false"/>
      <w:lvlJc w:val="left"/>
      <w:pPr>
        <w:ind w:hanging="440" w:left="2200"/>
      </w:pPr>
      <w:rPr>
        <w:rFonts w:ascii="Wingdings" w:hAnsi="Wingdings" w:hint="default"/>
      </w:rPr>
    </w:lvl>
    <w:lvl w:ilvl="5" w:tplc="04090005" w:tentative="true">
      <w:start w:val="1"/>
      <w:numFmt w:val="bullet"/>
      <w:lvlText w:val="" w:null="false"/>
      <w:lvlJc w:val="left"/>
      <w:pPr>
        <w:ind w:hanging="440" w:left="2640"/>
      </w:pPr>
      <w:rPr>
        <w:rFonts w:ascii="Wingdings" w:hAnsi="Wingdings" w:hint="default"/>
      </w:rPr>
    </w:lvl>
    <w:lvl w:ilvl="6" w:tplc="04090001" w:tentative="true">
      <w:start w:val="1"/>
      <w:numFmt w:val="bullet"/>
      <w:lvlText w:val="" w:null="false"/>
      <w:lvlJc w:val="left"/>
      <w:pPr>
        <w:ind w:hanging="440" w:left="3080"/>
      </w:pPr>
      <w:rPr>
        <w:rFonts w:ascii="Wingdings" w:hAnsi="Wingdings" w:hint="default"/>
      </w:rPr>
    </w:lvl>
    <w:lvl w:ilvl="7" w:tplc="04090003" w:tentative="true">
      <w:start w:val="1"/>
      <w:numFmt w:val="bullet"/>
      <w:lvlText w:val="" w:null="false"/>
      <w:lvlJc w:val="left"/>
      <w:pPr>
        <w:ind w:hanging="440" w:left="3520"/>
      </w:pPr>
      <w:rPr>
        <w:rFonts w:ascii="Wingdings" w:hAnsi="Wingdings" w:hint="default"/>
      </w:rPr>
    </w:lvl>
    <w:lvl w:ilvl="8" w:tplc="04090005" w:tentative="true">
      <w:start w:val="1"/>
      <w:numFmt w:val="bullet"/>
      <w:lvlText w:val="" w:null="false"/>
      <w:lvlJc w:val="left"/>
      <w:pPr>
        <w:ind w:hanging="440" w:left="3960"/>
      </w:pPr>
      <w:rPr>
        <w:rFonts w:ascii="Wingdings" w:hAnsi="Wingdings" w:hint="default"/>
      </w:rPr>
    </w:lvl>
  </w:abstractNum>
  <w:abstractNum w:abstractNumId="25" w15:restartNumberingAfterBreak="0">
    <w:nsid w:val="422D36D8"/>
    <w:multiLevelType w:val="multilevel"/>
    <w:tmpl w:val="422D36D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26" w15:restartNumberingAfterBreak="0">
    <w:nsid w:val="4DC01D69"/>
    <w:multiLevelType w:val="multilevel"/>
    <w:tmpl w:val="4DC01D69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27" w15:restartNumberingAfterBreak="0">
    <w:nsid w:val="528F3A8C"/>
    <w:multiLevelType w:val="multilevel"/>
    <w:tmpl w:val="528F3A8C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28" w15:restartNumberingAfterBreak="0">
    <w:nsid w:val="62BC250A"/>
    <w:multiLevelType w:val="multilevel"/>
    <w:tmpl w:val="33603014"/>
    <w:lvl w:ilvl="0" w:tentative="false">
      <w:start w:val="1"/>
      <w:numFmt w:val="bullet"/>
      <w:lvlText w:val="" w:null="false"/>
      <w:lvlJc w:val="left"/>
      <w:pPr>
        <w:tabs>
          <w:tab w:val="num" w:pos="720"/>
        </w:tabs>
        <w:ind w:hanging="360" w:left="720"/>
      </w:pPr>
      <w:rPr>
        <w:sz w:val="20"/>
        <w:rFonts w:ascii="Symbol" w:hAnsi="Symbol" w:hint="default"/>
      </w:rPr>
    </w:lvl>
    <w:lvl w:ilvl="1" w:tentative="true">
      <w:start w:val="1"/>
      <w:numFmt w:val="bullet"/>
      <w:lvlText w:val="o" w:null="false"/>
      <w:lvlJc w:val="left"/>
      <w:pPr>
        <w:tabs>
          <w:tab w:val="num" w:pos="1440"/>
        </w:tabs>
        <w:ind w:hanging="360" w:left="1440"/>
      </w:pPr>
      <w:rPr>
        <w:sz w:val="20"/>
        <w:rFonts w:ascii="Courier New" w:hAnsi="Courier New" w:hint="default"/>
      </w:rPr>
    </w:lvl>
    <w:lvl w:ilvl="2" w:tentative="true">
      <w:start w:val="1"/>
      <w:numFmt w:val="bullet"/>
      <w:lvlText w:val="" w:null="false"/>
      <w:lvlJc w:val="left"/>
      <w:pPr>
        <w:tabs>
          <w:tab w:val="num" w:pos="2160"/>
        </w:tabs>
        <w:ind w:hanging="360" w:left="2160"/>
      </w:pPr>
      <w:rPr>
        <w:sz w:val="20"/>
        <w:rFonts w:ascii="Wingdings" w:hAnsi="Wingdings" w:hint="default"/>
      </w:rPr>
    </w:lvl>
    <w:lvl w:ilvl="3" w:tentative="true">
      <w:start w:val="1"/>
      <w:numFmt w:val="bullet"/>
      <w:lvlText w:val="" w:null="false"/>
      <w:lvlJc w:val="left"/>
      <w:pPr>
        <w:tabs>
          <w:tab w:val="num" w:pos="2880"/>
        </w:tabs>
        <w:ind w:hanging="360" w:left="2880"/>
      </w:pPr>
      <w:rPr>
        <w:sz w:val="20"/>
        <w:rFonts w:ascii="Wingdings" w:hAnsi="Wingdings" w:hint="default"/>
      </w:rPr>
    </w:lvl>
    <w:lvl w:ilvl="4" w:tentative="true">
      <w:start w:val="1"/>
      <w:numFmt w:val="bullet"/>
      <w:lvlText w:val="" w:null="false"/>
      <w:lvlJc w:val="left"/>
      <w:pPr>
        <w:tabs>
          <w:tab w:val="num" w:pos="3600"/>
        </w:tabs>
        <w:ind w:hanging="360" w:left="3600"/>
      </w:pPr>
      <w:rPr>
        <w:sz w:val="20"/>
        <w:rFonts w:ascii="Wingdings" w:hAnsi="Wingdings" w:hint="default"/>
      </w:rPr>
    </w:lvl>
    <w:lvl w:ilvl="5" w:tentative="true">
      <w:start w:val="1"/>
      <w:numFmt w:val="bullet"/>
      <w:lvlText w:val="" w:null="false"/>
      <w:lvlJc w:val="left"/>
      <w:pPr>
        <w:tabs>
          <w:tab w:val="num" w:pos="4320"/>
        </w:tabs>
        <w:ind w:hanging="360" w:left="4320"/>
      </w:pPr>
      <w:rPr>
        <w:sz w:val="20"/>
        <w:rFonts w:ascii="Wingdings" w:hAnsi="Wingdings" w:hint="default"/>
      </w:rPr>
    </w:lvl>
    <w:lvl w:ilvl="6" w:tentative="true">
      <w:start w:val="1"/>
      <w:numFmt w:val="bullet"/>
      <w:lvlText w:val="" w:null="false"/>
      <w:lvlJc w:val="left"/>
      <w:pPr>
        <w:tabs>
          <w:tab w:val="num" w:pos="5040"/>
        </w:tabs>
        <w:ind w:hanging="360" w:left="5040"/>
      </w:pPr>
      <w:rPr>
        <w:sz w:val="20"/>
        <w:rFonts w:ascii="Wingdings" w:hAnsi="Wingdings" w:hint="default"/>
      </w:rPr>
    </w:lvl>
    <w:lvl w:ilvl="7" w:tentative="true">
      <w:start w:val="1"/>
      <w:numFmt w:val="bullet"/>
      <w:lvlText w:val="" w:null="false"/>
      <w:lvlJc w:val="left"/>
      <w:pPr>
        <w:tabs>
          <w:tab w:val="num" w:pos="5760"/>
        </w:tabs>
        <w:ind w:hanging="360" w:left="5760"/>
      </w:pPr>
      <w:rPr>
        <w:sz w:val="20"/>
        <w:rFonts w:ascii="Wingdings" w:hAnsi="Wingdings" w:hint="default"/>
      </w:rPr>
    </w:lvl>
    <w:lvl w:ilvl="8" w:tentative="true">
      <w:start w:val="1"/>
      <w:numFmt w:val="bullet"/>
      <w:lvlText w:val="" w:null="false"/>
      <w:lvlJc w:val="left"/>
      <w:pPr>
        <w:tabs>
          <w:tab w:val="num" w:pos="6480"/>
        </w:tabs>
        <w:ind w:hanging="360" w:left="6480"/>
      </w:pPr>
      <w:rPr>
        <w:sz w:val="20"/>
        <w:rFonts w:ascii="Wingdings" w:hAnsi="Wingdings" w:hint="default"/>
      </w:rPr>
    </w:lvl>
  </w:abstractNum>
  <w:abstractNum w:abstractNumId="29" w15:restartNumberingAfterBreak="0">
    <w:nsid w:val="686A2F9B"/>
    <w:multiLevelType w:val="multilevel"/>
    <w:tmpl w:val="686A2F9B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abstractNum w:abstractNumId="30" w15:restartNumberingAfterBreak="0">
    <w:nsid w:val="6A5E6B3E"/>
    <w:multiLevelType w:val="multilevel"/>
    <w:tmpl w:val="F7644F7A"/>
    <w:lvl w:ilvl="0" w:tentative="false">
      <w:start w:val="1"/>
      <w:numFmt w:val="bullet"/>
      <w:lvlText w:val="" w:null="false"/>
      <w:lvlJc w:val="left"/>
      <w:pPr>
        <w:tabs>
          <w:tab w:val="num" w:pos="720"/>
        </w:tabs>
        <w:ind w:hanging="360" w:left="720"/>
      </w:pPr>
      <w:rPr>
        <w:sz w:val="20"/>
        <w:rFonts w:ascii="Symbol" w:hAnsi="Symbol" w:hint="default"/>
      </w:rPr>
    </w:lvl>
    <w:lvl w:ilvl="1" w:tentative="true">
      <w:start w:val="1"/>
      <w:numFmt w:val="bullet"/>
      <w:lvlText w:val="" w:null="false"/>
      <w:lvlJc w:val="left"/>
      <w:pPr>
        <w:tabs>
          <w:tab w:val="num" w:pos="1440"/>
        </w:tabs>
        <w:ind w:hanging="360" w:left="1440"/>
      </w:pPr>
      <w:rPr>
        <w:sz w:val="20"/>
        <w:rFonts w:ascii="Symbol" w:hAnsi="Symbol" w:hint="default"/>
      </w:rPr>
    </w:lvl>
    <w:lvl w:ilvl="2" w:tentative="true">
      <w:start w:val="1"/>
      <w:numFmt w:val="bullet"/>
      <w:lvlText w:val="" w:null="false"/>
      <w:lvlJc w:val="left"/>
      <w:pPr>
        <w:tabs>
          <w:tab w:val="num" w:pos="2160"/>
        </w:tabs>
        <w:ind w:hanging="360" w:left="2160"/>
      </w:pPr>
      <w:rPr>
        <w:sz w:val="20"/>
        <w:rFonts w:ascii="Symbol" w:hAnsi="Symbol" w:hint="default"/>
      </w:rPr>
    </w:lvl>
    <w:lvl w:ilvl="3" w:tentative="true">
      <w:start w:val="1"/>
      <w:numFmt w:val="bullet"/>
      <w:lvlText w:val="" w:null="false"/>
      <w:lvlJc w:val="left"/>
      <w:pPr>
        <w:tabs>
          <w:tab w:val="num" w:pos="2880"/>
        </w:tabs>
        <w:ind w:hanging="360" w:left="2880"/>
      </w:pPr>
      <w:rPr>
        <w:sz w:val="20"/>
        <w:rFonts w:ascii="Symbol" w:hAnsi="Symbol" w:hint="default"/>
      </w:rPr>
    </w:lvl>
    <w:lvl w:ilvl="4" w:tentative="true">
      <w:start w:val="1"/>
      <w:numFmt w:val="bullet"/>
      <w:lvlText w:val="" w:null="false"/>
      <w:lvlJc w:val="left"/>
      <w:pPr>
        <w:tabs>
          <w:tab w:val="num" w:pos="3600"/>
        </w:tabs>
        <w:ind w:hanging="360" w:left="3600"/>
      </w:pPr>
      <w:rPr>
        <w:sz w:val="20"/>
        <w:rFonts w:ascii="Symbol" w:hAnsi="Symbol" w:hint="default"/>
      </w:rPr>
    </w:lvl>
    <w:lvl w:ilvl="5" w:tentative="true">
      <w:start w:val="1"/>
      <w:numFmt w:val="bullet"/>
      <w:lvlText w:val="" w:null="false"/>
      <w:lvlJc w:val="left"/>
      <w:pPr>
        <w:tabs>
          <w:tab w:val="num" w:pos="4320"/>
        </w:tabs>
        <w:ind w:hanging="360" w:left="4320"/>
      </w:pPr>
      <w:rPr>
        <w:sz w:val="20"/>
        <w:rFonts w:ascii="Symbol" w:hAnsi="Symbol" w:hint="default"/>
      </w:rPr>
    </w:lvl>
    <w:lvl w:ilvl="6" w:tentative="true">
      <w:start w:val="1"/>
      <w:numFmt w:val="bullet"/>
      <w:lvlText w:val="" w:null="false"/>
      <w:lvlJc w:val="left"/>
      <w:pPr>
        <w:tabs>
          <w:tab w:val="num" w:pos="5040"/>
        </w:tabs>
        <w:ind w:hanging="360" w:left="5040"/>
      </w:pPr>
      <w:rPr>
        <w:sz w:val="20"/>
        <w:rFonts w:ascii="Symbol" w:hAnsi="Symbol" w:hint="default"/>
      </w:rPr>
    </w:lvl>
    <w:lvl w:ilvl="7" w:tentative="true">
      <w:start w:val="1"/>
      <w:numFmt w:val="bullet"/>
      <w:lvlText w:val="" w:null="false"/>
      <w:lvlJc w:val="left"/>
      <w:pPr>
        <w:tabs>
          <w:tab w:val="num" w:pos="5760"/>
        </w:tabs>
        <w:ind w:hanging="360" w:left="5760"/>
      </w:pPr>
      <w:rPr>
        <w:sz w:val="20"/>
        <w:rFonts w:ascii="Symbol" w:hAnsi="Symbol" w:hint="default"/>
      </w:rPr>
    </w:lvl>
    <w:lvl w:ilvl="8" w:tentative="true">
      <w:start w:val="1"/>
      <w:numFmt w:val="bullet"/>
      <w:lvlText w:val="" w:null="false"/>
      <w:lvlJc w:val="left"/>
      <w:pPr>
        <w:tabs>
          <w:tab w:val="num" w:pos="6480"/>
        </w:tabs>
        <w:ind w:hanging="360" w:left="6480"/>
      </w:pPr>
      <w:rPr>
        <w:sz w:val="20"/>
        <w:rFonts w:ascii="Symbol" w:hAnsi="Symbol" w:hint="default"/>
      </w:rPr>
    </w:lvl>
  </w:abstractNum>
  <w:abstractNum w:abstractNumId="31" w15:restartNumberingAfterBreak="0">
    <w:nsid w:val="6AF63B4E"/>
    <w:multiLevelType w:val="multilevel"/>
    <w:tmpl w:val="6AF63B4E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32" w15:restartNumberingAfterBreak="0">
    <w:nsid w:val="720CC7C7"/>
    <w:multiLevelType w:val="multilevel"/>
    <w:tmpl w:val="720CC7C7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33" w15:restartNumberingAfterBreak="0">
    <w:nsid w:val="7CF716D8"/>
    <w:multiLevelType w:val="multilevel"/>
    <w:tmpl w:val="7CF716D8"/>
    <w:lvl w:ilvl="0" w:tentative="false">
      <w:start w:val="1"/>
      <w:numFmt w:val="bullet"/>
      <w:lvlText w:val="" w:null="false"/>
      <w:lvlJc w:val="left"/>
      <w:pPr>
        <w:tabs>
          <w:tab w:val="left" w:pos="720"/>
        </w:tabs>
        <w:ind w:hanging="360" w:left="720"/>
      </w:pPr>
      <w:rPr>
        <w:sz w:val="20"/>
        <w:rFonts w:ascii="Symbol" w:hAnsi="Symbol" w:cs="Symbol" w:hint="default"/>
      </w:rPr>
    </w:lvl>
    <w:lvl w:ilvl="1" w:tentative="false">
      <w:start w:val="1"/>
      <w:numFmt w:val="bullet"/>
      <w:lvlText w:val="o" w:null="false"/>
      <w:lvlJc w:val="left"/>
      <w:pPr>
        <w:tabs>
          <w:tab w:val="left" w:pos="1440"/>
        </w:tabs>
        <w:ind w:hanging="360" w:left="1440"/>
      </w:pPr>
      <w:rPr>
        <w:sz w:val="20"/>
        <w:rFonts w:ascii="Courier New" w:hAnsi="Courier New" w:cs="Courier New" w:hint="default"/>
      </w:rPr>
    </w:lvl>
    <w:lvl w:ilvl="2" w:tentative="false">
      <w:start w:val="1"/>
      <w:numFmt w:val="bullet"/>
      <w:lvlText w:val="" w:null="false"/>
      <w:lvlJc w:val="left"/>
      <w:pPr>
        <w:tabs>
          <w:tab w:val="left" w:pos="2160"/>
        </w:tabs>
        <w:ind w:hanging="360" w:left="2160"/>
      </w:pPr>
      <w:rPr>
        <w:sz w:val="20"/>
        <w:rFonts w:ascii="Wingdings" w:hAnsi="Wingdings" w:cs="Wingdings" w:hint="default"/>
      </w:rPr>
    </w:lvl>
    <w:lvl w:ilvl="3" w:tentative="false">
      <w:start w:val="1"/>
      <w:numFmt w:val="bullet"/>
      <w:lvlText w:val="" w:null="false"/>
      <w:lvlJc w:val="left"/>
      <w:pPr>
        <w:tabs>
          <w:tab w:val="left" w:pos="2880"/>
        </w:tabs>
        <w:ind w:hanging="360" w:left="2880"/>
      </w:pPr>
      <w:rPr>
        <w:sz w:val="20"/>
        <w:rFonts w:ascii="Wingdings" w:hAnsi="Wingdings" w:cs="Wingdings" w:hint="default"/>
      </w:rPr>
    </w:lvl>
    <w:lvl w:ilvl="4" w:tentative="false">
      <w:start w:val="1"/>
      <w:numFmt w:val="bullet"/>
      <w:lvlText w:val="" w:null="false"/>
      <w:lvlJc w:val="left"/>
      <w:pPr>
        <w:tabs>
          <w:tab w:val="left" w:pos="3600"/>
        </w:tabs>
        <w:ind w:hanging="360" w:left="3600"/>
      </w:pPr>
      <w:rPr>
        <w:sz w:val="20"/>
        <w:rFonts w:ascii="Wingdings" w:hAnsi="Wingdings" w:cs="Wingdings" w:hint="default"/>
      </w:rPr>
    </w:lvl>
    <w:lvl w:ilvl="5" w:tentative="false">
      <w:start w:val="1"/>
      <w:numFmt w:val="bullet"/>
      <w:lvlText w:val="" w:null="false"/>
      <w:lvlJc w:val="left"/>
      <w:pPr>
        <w:tabs>
          <w:tab w:val="left" w:pos="4320"/>
        </w:tabs>
        <w:ind w:hanging="360" w:left="4320"/>
      </w:pPr>
      <w:rPr>
        <w:sz w:val="20"/>
        <w:rFonts w:ascii="Wingdings" w:hAnsi="Wingdings" w:cs="Wingdings" w:hint="default"/>
      </w:rPr>
    </w:lvl>
    <w:lvl w:ilvl="6" w:tentative="false">
      <w:start w:val="1"/>
      <w:numFmt w:val="bullet"/>
      <w:lvlText w:val="" w:null="false"/>
      <w:lvlJc w:val="left"/>
      <w:pPr>
        <w:tabs>
          <w:tab w:val="left" w:pos="5040"/>
        </w:tabs>
        <w:ind w:hanging="360" w:left="5040"/>
      </w:pPr>
      <w:rPr>
        <w:sz w:val="20"/>
        <w:rFonts w:ascii="Wingdings" w:hAnsi="Wingdings" w:cs="Wingdings" w:hint="default"/>
      </w:rPr>
    </w:lvl>
    <w:lvl w:ilvl="7" w:tentative="false">
      <w:start w:val="1"/>
      <w:numFmt w:val="bullet"/>
      <w:lvlText w:val="" w:null="false"/>
      <w:lvlJc w:val="left"/>
      <w:pPr>
        <w:tabs>
          <w:tab w:val="left" w:pos="5760"/>
        </w:tabs>
        <w:ind w:hanging="360" w:left="5760"/>
      </w:pPr>
      <w:rPr>
        <w:sz w:val="20"/>
        <w:rFonts w:ascii="Wingdings" w:hAnsi="Wingdings" w:cs="Wingdings" w:hint="default"/>
      </w:rPr>
    </w:lvl>
    <w:lvl w:ilvl="8" w:tentative="false">
      <w:start w:val="1"/>
      <w:numFmt w:val="bullet"/>
      <w:lvlText w:val="" w:null="false"/>
      <w:lvlJc w:val="left"/>
      <w:pPr>
        <w:tabs>
          <w:tab w:val="left" w:pos="6480"/>
        </w:tabs>
        <w:ind w:hanging="360" w:left="6480"/>
      </w:pPr>
      <w:rPr>
        <w:sz w:val="20"/>
        <w:rFonts w:ascii="Wingdings" w:hAnsi="Wingdings" w:cs="Wingdings" w:hint="default"/>
      </w:rPr>
    </w:lvl>
  </w:abstractNum>
  <w:abstractNum w:abstractNumId="34" w15:restartNumberingAfterBreak="0">
    <w:nsid w:val="7E9101F5"/>
    <w:multiLevelType w:val="multilevel"/>
    <w:tmpl w:val="7E9101F5"/>
    <w:lvl w:ilvl="0" w:tentative="false">
      <w:start w:val="1"/>
      <w:numFmt w:val="decimal"/>
      <w:lvlText w:val="%1." w:null="false"/>
      <w:lvlJc w:val="left"/>
      <w:pPr>
        <w:tabs>
          <w:tab w:val="left" w:pos="720"/>
        </w:tabs>
        <w:ind w:hanging="360" w:left="720"/>
      </w:pPr>
      <w:rPr>
        <w:sz w:val="24"/>
        <w:szCs w:val="24"/>
      </w:rPr>
    </w:lvl>
    <w:lvl w:ilvl="1" w:tentative="false">
      <w:start w:val="1"/>
      <w:numFmt w:val="decimal"/>
      <w:lvlText w:val="%2." w:null="false"/>
      <w:lvlJc w:val="left"/>
      <w:pPr>
        <w:tabs>
          <w:tab w:val="left" w:pos="1440"/>
        </w:tabs>
        <w:ind w:hanging="360" w:left="1440"/>
      </w:pPr>
      <w:rPr>
        <w:sz w:val="24"/>
        <w:szCs w:val="24"/>
      </w:rPr>
    </w:lvl>
    <w:lvl w:ilvl="2" w:tentative="false">
      <w:start w:val="1"/>
      <w:numFmt w:val="decimal"/>
      <w:lvlText w:val="%3." w:null="false"/>
      <w:lvlJc w:val="left"/>
      <w:pPr>
        <w:tabs>
          <w:tab w:val="left" w:pos="2160"/>
        </w:tabs>
        <w:ind w:hanging="360" w:left="2160"/>
      </w:pPr>
      <w:rPr>
        <w:sz w:val="24"/>
        <w:szCs w:val="24"/>
      </w:rPr>
    </w:lvl>
    <w:lvl w:ilvl="3" w:tentative="false">
      <w:start w:val="1"/>
      <w:numFmt w:val="decimal"/>
      <w:lvlText w:val="%4." w:null="false"/>
      <w:lvlJc w:val="left"/>
      <w:pPr>
        <w:tabs>
          <w:tab w:val="left" w:pos="2517"/>
        </w:tabs>
        <w:ind w:hanging="360" w:left="2880"/>
      </w:pPr>
      <w:rPr>
        <w:sz w:val="24"/>
        <w:szCs w:val="24"/>
      </w:rPr>
    </w:lvl>
    <w:lvl w:ilvl="4" w:tentative="false">
      <w:start w:val="1"/>
      <w:numFmt w:val="decimal"/>
      <w:lvlText w:val="%5." w:null="false"/>
      <w:lvlJc w:val="left"/>
      <w:pPr>
        <w:tabs>
          <w:tab w:val="left" w:pos="3238"/>
        </w:tabs>
        <w:ind w:hanging="360" w:left="3600"/>
      </w:pPr>
      <w:rPr>
        <w:sz w:val="24"/>
        <w:szCs w:val="24"/>
      </w:rPr>
    </w:lvl>
    <w:lvl w:ilvl="5" w:tentative="false">
      <w:start w:val="1"/>
      <w:numFmt w:val="decimal"/>
      <w:lvlText w:val="%6." w:null="false"/>
      <w:lvlJc w:val="left"/>
      <w:pPr>
        <w:tabs>
          <w:tab w:val="left" w:pos="3958"/>
        </w:tabs>
        <w:ind w:hanging="360" w:left="4320"/>
      </w:pPr>
      <w:rPr>
        <w:sz w:val="24"/>
        <w:szCs w:val="24"/>
      </w:rPr>
    </w:lvl>
    <w:lvl w:ilvl="6" w:tentative="false">
      <w:start w:val="1"/>
      <w:numFmt w:val="decimal"/>
      <w:lvlText w:val="%7." w:null="false"/>
      <w:lvlJc w:val="left"/>
      <w:pPr>
        <w:tabs>
          <w:tab w:val="left" w:pos="4678"/>
        </w:tabs>
        <w:ind w:hanging="360" w:left="5040"/>
      </w:pPr>
      <w:rPr>
        <w:sz w:val="24"/>
        <w:szCs w:val="24"/>
      </w:rPr>
    </w:lvl>
    <w:lvl w:ilvl="7" w:tentative="false">
      <w:start w:val="1"/>
      <w:numFmt w:val="decimal"/>
      <w:lvlText w:val="%8." w:null="false"/>
      <w:lvlJc w:val="left"/>
      <w:pPr>
        <w:tabs>
          <w:tab w:val="left" w:pos="5398"/>
        </w:tabs>
        <w:ind w:hanging="360" w:left="5760"/>
      </w:pPr>
      <w:rPr>
        <w:sz w:val="24"/>
        <w:szCs w:val="24"/>
      </w:rPr>
    </w:lvl>
    <w:lvl w:ilvl="8" w:tentative="false">
      <w:start w:val="1"/>
      <w:numFmt w:val="decimal"/>
      <w:lvlText w:val="%9." w:null="false"/>
      <w:lvlJc w:val="left"/>
      <w:pPr>
        <w:tabs>
          <w:tab w:val="left" w:pos="6118"/>
        </w:tabs>
        <w:ind w:hanging="360" w:left="6480"/>
      </w:pPr>
      <w:rPr>
        <w:sz w:val="24"/>
        <w:szCs w:val="24"/>
      </w:rPr>
    </w:lvl>
  </w:abstractNum>
  <w:num w:numId="1" w16cid:durableId="870076111">
    <w:abstractNumId w:val="0"/>
  </w:num>
  <w:num w:numId="2" w16cid:durableId="1948199891">
    <w:abstractNumId w:val="10"/>
  </w:num>
  <w:num w:numId="3" w16cid:durableId="459154920">
    <w:abstractNumId w:val="3"/>
  </w:num>
  <w:num w:numId="4" w16cid:durableId="1986348487">
    <w:abstractNumId w:val="27"/>
  </w:num>
  <w:num w:numId="5" w16cid:durableId="676494035">
    <w:abstractNumId w:val="14"/>
  </w:num>
  <w:num w:numId="6" w16cid:durableId="1008867377">
    <w:abstractNumId w:val="8"/>
  </w:num>
  <w:num w:numId="7" w16cid:durableId="1892694258">
    <w:abstractNumId w:val="6"/>
  </w:num>
  <w:num w:numId="8" w16cid:durableId="1637367475">
    <w:abstractNumId w:val="2"/>
  </w:num>
  <w:num w:numId="9" w16cid:durableId="500243457">
    <w:abstractNumId w:val="25"/>
  </w:num>
  <w:num w:numId="10" w16cid:durableId="805514055">
    <w:abstractNumId w:val="17"/>
  </w:num>
  <w:num w:numId="11" w16cid:durableId="318577623">
    <w:abstractNumId w:val="20"/>
  </w:num>
  <w:num w:numId="12" w16cid:durableId="1690907193">
    <w:abstractNumId w:val="31"/>
  </w:num>
  <w:num w:numId="13" w16cid:durableId="1492520994">
    <w:abstractNumId w:val="11"/>
  </w:num>
  <w:num w:numId="14" w16cid:durableId="1945140469">
    <w:abstractNumId w:val="7"/>
  </w:num>
  <w:num w:numId="15" w16cid:durableId="221451464">
    <w:abstractNumId w:val="1"/>
  </w:num>
  <w:num w:numId="16" w16cid:durableId="1178353391">
    <w:abstractNumId w:val="29"/>
  </w:num>
  <w:num w:numId="17" w16cid:durableId="2139178337">
    <w:abstractNumId w:val="5"/>
  </w:num>
  <w:num w:numId="18" w16cid:durableId="305822647">
    <w:abstractNumId w:val="18"/>
  </w:num>
  <w:num w:numId="19" w16cid:durableId="2044598434">
    <w:abstractNumId w:val="21"/>
  </w:num>
  <w:num w:numId="20" w16cid:durableId="1701511171">
    <w:abstractNumId w:val="9"/>
  </w:num>
  <w:num w:numId="21" w16cid:durableId="1623226990">
    <w:abstractNumId w:val="26"/>
  </w:num>
  <w:num w:numId="22" w16cid:durableId="439029455">
    <w:abstractNumId w:val="13"/>
  </w:num>
  <w:num w:numId="23" w16cid:durableId="1239437114">
    <w:abstractNumId w:val="32"/>
  </w:num>
  <w:num w:numId="24" w16cid:durableId="1220479843">
    <w:abstractNumId w:val="22"/>
  </w:num>
  <w:num w:numId="25" w16cid:durableId="986935957">
    <w:abstractNumId w:val="33"/>
  </w:num>
  <w:num w:numId="26" w16cid:durableId="1839150499">
    <w:abstractNumId w:val="12"/>
  </w:num>
  <w:num w:numId="27" w16cid:durableId="561453955">
    <w:abstractNumId w:val="4"/>
  </w:num>
  <w:num w:numId="28" w16cid:durableId="2003003583">
    <w:abstractNumId w:val="34"/>
  </w:num>
  <w:num w:numId="29" w16cid:durableId="262105233">
    <w:abstractNumId w:val="23"/>
  </w:num>
  <w:num w:numId="30" w16cid:durableId="443695005">
    <w:abstractNumId w:val="30"/>
  </w:num>
  <w:num w:numId="31" w16cid:durableId="213351300">
    <w:abstractNumId w:val="15"/>
  </w:num>
  <w:num w:numId="32" w16cid:durableId="1250776621">
    <w:abstractNumId w:val="19"/>
  </w:num>
  <w:num w:numId="33" w16cid:durableId="1174495529">
    <w:abstractNumId w:val="28"/>
  </w:num>
  <w:num w:numId="34" w16cid:durableId="1846092810">
    <w:abstractNumId w:val="24"/>
  </w:num>
  <w:num w:numId="35" w16cid:durableId="427584255">
    <w:abstractNumId w:val="16"/>
  </w:num>
</w:numbering>
</file>

<file path=word/settings.xml><?xml version="1.0" encoding="utf-8"?>
<w:settings xmlns:mc="http://schemas.openxmlformats.org/markup-compatibility/2006" xmlns:w="http://schemas.openxmlformats.org/wordprocessingml/2006/main" xmlns:w16sdtdh="http://schemas.microsoft.com/office/word/2020/wordml/sdtdatahash" xmlns:o="urn:schemas-microsoft-com:office:office" xmlns:w10="urn:schemas-microsoft-com:office:word" xmlns:m="http://schemas.openxmlformats.org/officeDocument/2006/math" xmlns:w16cex="http://schemas.microsoft.com/office/word/2018/wordml/cex" xmlns:r="http://schemas.openxmlformats.org/officeDocument/2006/relationships" xmlns:w14="http://schemas.microsoft.com/office/word/2010/wordml" xmlns:w16cid="http://schemas.microsoft.com/office/word/2016/wordml/cid" xmlns:w15="http://schemas.microsoft.com/office/word/2012/wordml" xmlns:w16="http://schemas.microsoft.com/office/word/2018/wordml" xmlns:w16se="http://schemas.microsoft.com/office/word/2015/wordml/symex" xmlns:v="urn:schemas-microsoft-com:vml" xmlns:sl="http://schemas.openxmlformats.org/schemaLibrary/2006/main" mc:Ignorable="w14 w15 w16se w16cid w16 w16cex w16sdtdh">
  <w:bordersDoNotSurroundHeader/>
  <w:bordersDoNotSurroundFooter/>
  <w:proofState w:grammar="clean"/>
  <w:defaultTabStop w:val="420"/>
  <w:drawingGridVerticalSpacing w:val="156"/>
  <w:drawingGridHorizontalSpacing w:val="105"/>
  <w:displayHorizontalDrawingGridEvery w:val="2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zoom w:percent="100"/>
  <w:compat>
    <w:spaceForUL/>
    <w:balanceSingleByteDoubleByteWidth/>
    <w:doNotLeaveBackslashAlone/>
    <w:ulTrailSpace/>
    <w:doNotExpandShiftReturn/>
    <w:adjustLineHeightInTable/>
    <w:useFELayout/>
    <w:compatSetting w:val="15" w:uri="http://schemas.microsoft.com/office/word" w:name="compatibilityMode"/>
    <w:compatSetting w:val="1" w:uri="http://schemas.microsoft.com/office/word" w:name="overrideTableStyleFontSizeAndJustification"/>
    <w:compatSetting w:val="1" w:uri="http://schemas.microsoft.com/office/word" w:name="enableOpenTypeFeatures"/>
    <w:compatSetting w:val="1" w:uri="http://schemas.microsoft.com/office/word" w:name="doNotFlipMirrorIndents"/>
    <w:compatSetting w:val="1" w:uri="http://schemas.microsoft.com/office/word" w:name="differentiateMultirowTableHeaders"/>
    <w:compatSetting w:val="0" w:uri="http://schemas.microsoft.com/office/word" w:name="useWord2013TrackBottomHyphenation"/>
  </w:compat>
  <w:rsids>
    <w:rsidRoot w:val="00BD604E"/>
    <w:rsid w:val="0001105F"/>
    <w:rsid w:val="00057B7F"/>
    <w:rsid w:val="000B38C0"/>
    <w:rsid w:val="000B45FC"/>
    <w:rsid w:val="000D4202"/>
    <w:rsid w:val="000D438C"/>
    <w:rsid w:val="000D5A7E"/>
    <w:rsid w:val="00105990"/>
    <w:rsid w:val="001077AC"/>
    <w:rsid w:val="001141B0"/>
    <w:rsid w:val="00127A66"/>
    <w:rsid w:val="00130E6B"/>
    <w:rsid w:val="001319E8"/>
    <w:rsid w:val="00135334"/>
    <w:rsid w:val="001839E7"/>
    <w:rsid w:val="001A3C72"/>
    <w:rsid w:val="001C66A9"/>
    <w:rsid w:val="001F376D"/>
    <w:rsid w:val="00220C8C"/>
    <w:rsid w:val="00225A04"/>
    <w:rsid w:val="0025107B"/>
    <w:rsid w:val="002613C4"/>
    <w:rsid w:val="00291585"/>
    <w:rsid w:val="00292BE9"/>
    <w:rsid w:val="002A7AC0"/>
    <w:rsid w:val="002D68E2"/>
    <w:rsid w:val="002E1F06"/>
    <w:rsid w:val="002E784B"/>
    <w:rsid w:val="00321231"/>
    <w:rsid w:val="00375847"/>
    <w:rsid w:val="003E408C"/>
    <w:rsid w:val="003E5BCE"/>
    <w:rsid w:val="00407127"/>
    <w:rsid w:val="004204AA"/>
    <w:rsid w:val="0042796B"/>
    <w:rsid w:val="00452EC6"/>
    <w:rsid w:val="00464BB2"/>
    <w:rsid w:val="00473455"/>
    <w:rsid w:val="004C679B"/>
    <w:rsid w:val="00531ACE"/>
    <w:rsid w:val="0056138D"/>
    <w:rsid w:val="0057206F"/>
    <w:rsid w:val="00575205"/>
    <w:rsid w:val="00593EFE"/>
    <w:rsid w:val="005B4EB4"/>
    <w:rsid w:val="005C2FA9"/>
    <w:rsid w:val="005E108F"/>
    <w:rsid w:val="005F36A6"/>
    <w:rsid w:val="006B38EC"/>
    <w:rsid w:val="006D1F3B"/>
    <w:rsid w:val="006D3E59"/>
    <w:rsid w:val="007965E7"/>
    <w:rsid w:val="007B302B"/>
    <w:rsid w:val="00860FAE"/>
    <w:rsid w:val="008651FC"/>
    <w:rsid w:val="00876F10"/>
    <w:rsid w:val="0088294C"/>
    <w:rsid w:val="008979DD"/>
    <w:rsid w:val="008A0412"/>
    <w:rsid w:val="00913F3A"/>
    <w:rsid w:val="00914E69"/>
    <w:rsid w:val="0096637A"/>
    <w:rsid w:val="009906E5"/>
    <w:rsid w:val="009C441F"/>
    <w:rsid w:val="00A34E57"/>
    <w:rsid w:val="00A51814"/>
    <w:rsid w:val="00A63C5F"/>
    <w:rsid w:val="00A83650"/>
    <w:rsid w:val="00A96A8D"/>
    <w:rsid w:val="00B07CD8"/>
    <w:rsid w:val="00B3787B"/>
    <w:rsid w:val="00B45E7D"/>
    <w:rsid w:val="00B62F82"/>
    <w:rsid w:val="00B64182"/>
    <w:rsid w:val="00B67128"/>
    <w:rsid w:val="00B7392F"/>
    <w:rsid w:val="00B97420"/>
    <w:rsid w:val="00BA1C43"/>
    <w:rsid w:val="00BA37D3"/>
    <w:rsid w:val="00BA5E88"/>
    <w:rsid w:val="00BD604E"/>
    <w:rsid w:val="00C36702"/>
    <w:rsid w:val="00C43636"/>
    <w:rsid w:val="00C643FD"/>
    <w:rsid w:val="00C91215"/>
    <w:rsid w:val="00C92237"/>
    <w:rsid w:val="00CA4AC2"/>
    <w:rsid w:val="00CB56C4"/>
    <w:rsid w:val="00CC6C9C"/>
    <w:rsid w:val="00CE31F6"/>
    <w:rsid w:val="00CE63C0"/>
    <w:rsid w:val="00D020A7"/>
    <w:rsid w:val="00D4580F"/>
    <w:rsid w:val="00D5627B"/>
    <w:rsid w:val="00D57268"/>
    <w:rsid w:val="00D7643C"/>
    <w:rsid w:val="00D957C5"/>
    <w:rsid w:val="00DA149A"/>
    <w:rsid w:val="00DD06A5"/>
    <w:rsid w:val="00DD760C"/>
    <w:rsid w:val="00E41D75"/>
    <w:rsid w:val="00E66491"/>
    <w:rsid w:val="00EB649E"/>
    <w:rsid w:val="00ED6CD2"/>
    <w:rsid w:val="00EF599F"/>
    <w:rsid w:val="00F468B8"/>
    <w:rsid w:val="00F504F8"/>
    <w:rsid w:val="00F878C3"/>
    <w:rsid w:val="00F910A4"/>
    <w:rsid w:val="00FA6169"/>
    <w:rsid w:val="00FC46D1"/>
    <w:rsid w:val="08B12066"/>
    <w:rsid w:val="093A0DE5"/>
    <w:rsid w:val="096C0B3E"/>
    <w:rsid w:val="0A483328"/>
    <w:rsid w:val="0B2621C1"/>
    <w:rsid w:val="0CAE4BBF"/>
    <w:rsid w:val="0EAC58A9"/>
    <w:rsid w:val="0F754B3D"/>
    <w:rsid w:val="0FF56606"/>
    <w:rsid w:val="11CB1A23"/>
    <w:rsid w:val="156A35F2"/>
    <w:rsid w:val="1F6026FA"/>
    <w:rsid w:val="27F16A83"/>
    <w:rsid w:val="29CE019B"/>
    <w:rsid w:val="2CAD5E46"/>
    <w:rsid w:val="349E076A"/>
    <w:rsid w:val="388C54AA"/>
    <w:rsid w:val="38FD3FB5"/>
    <w:rsid w:val="434D773B"/>
    <w:rsid w:val="43DB1A89"/>
    <w:rsid w:val="4E6C4C7E"/>
    <w:rsid w:val="54AA00EB"/>
    <w:rsid w:val="567F61F6"/>
    <w:rsid w:val="604A33D1"/>
    <w:rsid w:val="6B2536D7"/>
    <w:rsid w:val="73C977ED"/>
    <w:rsid w:val="768B7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 w:val="en-US"/>
  <w:shapeDefaults>
    <o:shapedefaults v:ext="edit" spidmax="2050"/>
    <o:shapelayout v:ext="edit">
      <o:idmap v:ext="edit" data="2"/>
    </o:shapelayout>
  </w:shapeDefaults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FF7F29"/>
  <w15:docId w15:val="{8CB8F29F-3C57-4452-83A3-D69AC6A9DC55}"/>
</w:settings>
</file>

<file path=word/styles.xml><?xml version="1.0" encoding="utf-8"?>
<w:styles xmlns:mc="http://schemas.openxmlformats.org/markup-compatibility/2006" xmlns:w16="http://schemas.microsoft.com/office/word/2018/wordml" xmlns:r="http://schemas.openxmlformats.org/officeDocument/2006/relationships" xmlns:w14="http://schemas.microsoft.com/office/word/2010/wordml" xmlns:w16cid="http://schemas.microsoft.com/office/word/2016/wordml/cid" xmlns:w="http://schemas.openxmlformats.org/wordprocessingml/2006/main" xmlns:w16cex="http://schemas.microsoft.com/office/word/2018/wordml/cex" xmlns:w15="http://schemas.microsoft.com/office/word/2012/wordml" xmlns:w16sdtdh="http://schemas.microsoft.com/office/word/2020/wordml/sdtdatahash" xmlns:w16se="http://schemas.microsoft.com/office/word/2015/wordml/symex" mc:Ignorable="w14 w15 w16se w16cid w16 w16cex w16sdtdh">
  <w:docDefaults>
    <w:pPrDefault/>
    <w:pPrDefault/>
  </w:docDefaults>
  <w:latentStyles w:defLockedState="0" w:defSemiHidden="0" w:defUnhideWhenUsed="0" w:defQFormat="0" w:defUIPriority="0" w:count="376">
    <w:lsdException w:name="Bibliography" w:uiPriority="37" w:semiHidden="1" w:unhideWhenUsed="1"/>
    <w:lsdException w:name="Book Title" w:uiPriority="33" w:qFormat="1"/>
    <w:lsdException w:name="Colorful Grid" w:uiPriority="73"/>
    <w:lsdException w:name="Colorful Grid Accent 1" w:uiPriority="73"/>
    <w:lsdException w:name="Colorful Grid Accent 2" w:uiPriority="73"/>
    <w:lsdException w:name="Colorful Grid Accent 3" w:uiPriority="73"/>
    <w:lsdException w:name="Colorful Grid Accent 4" w:uiPriority="73"/>
    <w:lsdException w:name="Colorful Grid Accent 5" w:uiPriority="73"/>
    <w:lsdException w:name="Colorful Grid Accent 6" w:uiPriority="73"/>
    <w:lsdException w:name="Colorful List" w:uiPriority="72"/>
    <w:lsdException w:name="Colorful List Accent 1" w:uiPriority="72"/>
    <w:lsdException w:name="Colorful List Accent 2" w:uiPriority="72"/>
    <w:lsdException w:name="Colorful List Accent 3" w:uiPriority="72"/>
    <w:lsdException w:name="Colorful List Accent 4" w:uiPriority="72"/>
    <w:lsdException w:name="Colorful List Accent 5" w:uiPriority="72"/>
    <w:lsdException w:name="Colorful List Accent 6" w:uiPriority="72"/>
    <w:lsdException w:name="Colorful Shading" w:uiPriority="71"/>
    <w:lsdException w:name="Colorful Shading Accent 1" w:uiPriority="71"/>
    <w:lsdException w:name="Colorful Shading Accent 2" w:uiPriority="71"/>
    <w:lsdException w:name="Colorful Shading Accent 3" w:uiPriority="71"/>
    <w:lsdException w:name="Colorful Shading Accent 4" w:uiPriority="71"/>
    <w:lsdException w:name="Colorful Shading Accent 5" w:uiPriority="71"/>
    <w:lsdException w:name="Colorful Shading Accent 6" w:uiPriority="71"/>
    <w:lsdException w:name="Dark List" w:uiPriority="70"/>
    <w:lsdException w:name="Dark List Accent 1" w:uiPriority="70"/>
    <w:lsdException w:name="Dark List Accent 2" w:uiPriority="70"/>
    <w:lsdException w:name="Dark List Accent 3" w:uiPriority="70"/>
    <w:lsdException w:name="Dark List Accent 4" w:uiPriority="70"/>
    <w:lsdException w:name="Dark List Accent 5" w:uiPriority="70"/>
    <w:lsdException w:name="Dark List Accent 6" w:uiPriority="70"/>
    <w:lsdException w:name="Default Paragraph Font" w:semiHidden="1"/>
    <w:lsdException w:name="Emphasis" w:uiPriority="20" w:qFormat="1"/>
    <w:lsdException w:name="Grid Table 1 Light" w:uiPriority="46"/>
    <w:lsdException w:name="Grid Table 1 Light Accent 1" w:uiPriority="46"/>
    <w:lsdException w:name="Grid Table 1 Light Accent 2" w:uiPriority="46"/>
    <w:lsdException w:name="Grid Table 1 Light Accent 3" w:uiPriority="46"/>
    <w:lsdException w:name="Grid Table 1 Light Accent 4" w:uiPriority="46"/>
    <w:lsdException w:name="Grid Table 1 Light Accent 5" w:uiPriority="46"/>
    <w:lsdException w:name="Grid Table 1 Light Accent 6" w:uiPriority="46"/>
    <w:lsdException w:name="Grid Table 2" w:uiPriority="47"/>
    <w:lsdException w:name="Grid Table 2 Accent 1" w:uiPriority="47"/>
    <w:lsdException w:name="Grid Table 2 Accent 2" w:uiPriority="47"/>
    <w:lsdException w:name="Grid Table 2 Accent 3" w:uiPriority="47"/>
    <w:lsdException w:name="Grid Table 2 Accent 4" w:uiPriority="47"/>
    <w:lsdException w:name="Grid Table 2 Accent 5" w:uiPriority="47"/>
    <w:lsdException w:name="Grid Table 2 Accent 6" w:uiPriority="47"/>
    <w:lsdException w:name="Grid Table 3" w:uiPriority="48"/>
    <w:lsdException w:name="Grid Table 3 Accent 1" w:uiPriority="48"/>
    <w:lsdException w:name="Grid Table 3 Accent 2" w:uiPriority="48"/>
    <w:lsdException w:name="Grid Table 3 Accent 3" w:uiPriority="48"/>
    <w:lsdException w:name="Grid Table 3 Accent 4" w:uiPriority="48"/>
    <w:lsdException w:name="Grid Table 3 Accent 5" w:uiPriority="48"/>
    <w:lsdException w:name="Grid Table 3 Accent 6" w:uiPriority="48"/>
    <w:lsdException w:name="Grid Table 4" w:uiPriority="49"/>
    <w:lsdException w:name="Grid Table 4 Accent 1" w:uiPriority="49"/>
    <w:lsdException w:name="Grid Table 4 Accent 2" w:uiPriority="49"/>
    <w:lsdException w:name="Grid Table 4 Accent 3" w:uiPriority="49"/>
    <w:lsdException w:name="Grid Table 4 Accent 4" w:uiPriority="49"/>
    <w:lsdException w:name="Grid Table 4 Accent 5" w:uiPriority="49"/>
    <w:lsdException w:name="Grid Table 4 Accent 6" w:uiPriority="49"/>
    <w:lsdException w:name="Grid Table 5 Dark" w:uiPriority="50"/>
    <w:lsdException w:name="Grid Table 5 Dark Accent 1" w:uiPriority="50"/>
    <w:lsdException w:name="Grid Table 5 Dark Accent 2" w:uiPriority="50"/>
    <w:lsdException w:name="Grid Table 5 Dark Accent 3" w:uiPriority="50"/>
    <w:lsdException w:name="Grid Table 5 Dark Accent 4" w:uiPriority="50"/>
    <w:lsdException w:name="Grid Table 5 Dark Accent 5" w:uiPriority="50"/>
    <w:lsdException w:name="Grid Table 5 Dark Accent 6" w:uiPriority="50"/>
    <w:lsdException w:name="Grid Table 6 Colorful" w:uiPriority="51"/>
    <w:lsdException w:name="Grid Table 6 Colorful Accent 1" w:uiPriority="51"/>
    <w:lsdException w:name="Grid Table 6 Colorful Accent 2" w:uiPriority="51"/>
    <w:lsdException w:name="Grid Table 6 Colorful Accent 3" w:uiPriority="51"/>
    <w:lsdException w:name="Grid Table 6 Colorful Accent 4" w:uiPriority="51"/>
    <w:lsdException w:name="Grid Table 6 Colorful Accent 5" w:uiPriority="51"/>
    <w:lsdException w:name="Grid Table 6 Colorful Accent 6" w:uiPriority="51"/>
    <w:lsdException w:name="Grid Table 7 Colorful" w:uiPriority="52"/>
    <w:lsdException w:name="Grid Table 7 Colorful Accent 1" w:uiPriority="52"/>
    <w:lsdException w:name="Grid Table 7 Colorful Accent 2" w:uiPriority="52"/>
    <w:lsdException w:name="Grid Table 7 Colorful Accent 3" w:uiPriority="52"/>
    <w:lsdException w:name="Grid Table 7 Colorful Accent 4" w:uiPriority="52"/>
    <w:lsdException w:name="Grid Table 7 Colorful Accent 5" w:uiPriority="52"/>
    <w:lsdException w:name="Grid Table 7 Colorful Accent 6" w:uiPriority="52"/>
    <w:lsdException w:name="Grid Table Light" w:uiPriority="40"/>
    <w:lsdException w:name="HTML Bottom of Form" w:uiPriority="99" w:semiHidden="1" w:unhideWhenUsed="1"/>
    <w:lsdException w:name="HTML Top of Form" w:uiPriority="99" w:semiHidden="1" w:unhideWhenUsed="1"/>
    <w:lsdException w:name="Hashtag" w:uiPriority="99" w:semiHidden="1" w:unhideWhenUsed="1"/>
    <w:lsdException w:name="Intense Emphasis" w:uiPriority="21" w:qFormat="1"/>
    <w:lsdException w:name="Intense Quote" w:uiPriority="99"/>
    <w:lsdException w:name="Intense Reference" w:uiPriority="32" w:qFormat="1"/>
    <w:lsdException w:name="Light Grid" w:uiPriority="62"/>
    <w:lsdException w:name="Light Grid Accent 1" w:uiPriority="62"/>
    <w:lsdException w:name="Light Grid Accent 2" w:uiPriority="62"/>
    <w:lsdException w:name="Light Grid Accent 3" w:uiPriority="62"/>
    <w:lsdException w:name="Light Grid Accent 4" w:uiPriority="62"/>
    <w:lsdException w:name="Light Grid Accent 5" w:uiPriority="62"/>
    <w:lsdException w:name="Light Grid Accent 6" w:uiPriority="62"/>
    <w:lsdException w:name="Light List" w:uiPriority="61"/>
    <w:lsdException w:name="Light List Accent 1" w:uiPriority="61"/>
    <w:lsdException w:name="Light List Accent 2" w:uiPriority="61"/>
    <w:lsdException w:name="Light List Accent 3" w:uiPriority="61"/>
    <w:lsdException w:name="Light List Accent 4" w:uiPriority="61"/>
    <w:lsdException w:name="Light List Accent 5" w:uiPriority="61"/>
    <w:lsdException w:name="Light List Accent 6" w:uiPriority="61"/>
    <w:lsdException w:name="Light Shading" w:uiPriority="60"/>
    <w:lsdException w:name="Light Shading Accent 1" w:uiPriority="60"/>
    <w:lsdException w:name="Light Shading Accent 2" w:uiPriority="60"/>
    <w:lsdException w:name="Light Shading Accent 3" w:uiPriority="60"/>
    <w:lsdException w:name="Light Shading Accent 4" w:uiPriority="60"/>
    <w:lsdException w:name="Light Shading Accent 5" w:uiPriority="60"/>
    <w:lsdException w:name="Light Shading Accent 6" w:uiPriority="60"/>
    <w:lsdException w:name="List Paragraph" w:uiPriority="99"/>
    <w:lsdException w:name="List Table 1 Light" w:uiPriority="46"/>
    <w:lsdException w:name="List Table 1 Light Accent 1" w:uiPriority="46"/>
    <w:lsdException w:name="List Table 1 Light Accent 2" w:uiPriority="46"/>
    <w:lsdException w:name="List Table 1 Light Accent 3" w:uiPriority="46"/>
    <w:lsdException w:name="List Table 1 Light Accent 4" w:uiPriority="46"/>
    <w:lsdException w:name="List Table 1 Light Accent 5" w:uiPriority="46"/>
    <w:lsdException w:name="List Table 1 Light Accent 6" w:uiPriority="46"/>
    <w:lsdException w:name="List Table 2" w:uiPriority="47"/>
    <w:lsdException w:name="List Table 2 Accent 1" w:uiPriority="47"/>
    <w:lsdException w:name="List Table 2 Accent 2" w:uiPriority="47"/>
    <w:lsdException w:name="List Table 2 Accent 3" w:uiPriority="47"/>
    <w:lsdException w:name="List Table 2 Accent 4" w:uiPriority="47"/>
    <w:lsdException w:name="List Table 2 Accent 5" w:uiPriority="47"/>
    <w:lsdException w:name="List Table 2 Accent 6" w:uiPriority="47"/>
    <w:lsdException w:name="List Table 3" w:uiPriority="48"/>
    <w:lsdException w:name="List Table 3 Accent 1" w:uiPriority="48"/>
    <w:lsdException w:name="List Table 3 Accent 2" w:uiPriority="48"/>
    <w:lsdException w:name="List Table 3 Accent 3" w:uiPriority="48"/>
    <w:lsdException w:name="List Table 3 Accent 4" w:uiPriority="48"/>
    <w:lsdException w:name="List Table 3 Accent 5" w:uiPriority="48"/>
    <w:lsdException w:name="List Table 3 Accent 6" w:uiPriority="48"/>
    <w:lsdException w:name="List Table 4" w:uiPriority="49"/>
    <w:lsdException w:name="List Table 4 Accent 1" w:uiPriority="49"/>
    <w:lsdException w:name="List Table 4 Accent 2" w:uiPriority="49"/>
    <w:lsdException w:name="List Table 4 Accent 3" w:uiPriority="49"/>
    <w:lsdException w:name="List Table 4 Accent 4" w:uiPriority="49"/>
    <w:lsdException w:name="List Table 4 Accent 5" w:uiPriority="49"/>
    <w:lsdException w:name="List Table 4 Accent 6" w:uiPriority="49"/>
    <w:lsdException w:name="List Table 5 Dark" w:uiPriority="50"/>
    <w:lsdException w:name="List Table 5 Dark Accent 1" w:uiPriority="50"/>
    <w:lsdException w:name="List Table 5 Dark Accent 2" w:uiPriority="50"/>
    <w:lsdException w:name="List Table 5 Dark Accent 3" w:uiPriority="50"/>
    <w:lsdException w:name="List Table 5 Dark Accent 4" w:uiPriority="50"/>
    <w:lsdException w:name="List Table 5 Dark Accent 5" w:uiPriority="50"/>
    <w:lsdException w:name="List Table 5 Dark Accent 6" w:uiPriority="50"/>
    <w:lsdException w:name="List Table 6 Colorful" w:uiPriority="51"/>
    <w:lsdException w:name="List Table 6 Colorful Accent 1" w:uiPriority="51"/>
    <w:lsdException w:name="List Table 6 Colorful Accent 2" w:uiPriority="51"/>
    <w:lsdException w:name="List Table 6 Colorful Accent 3" w:uiPriority="51"/>
    <w:lsdException w:name="List Table 6 Colorful Accent 4" w:uiPriority="51"/>
    <w:lsdException w:name="List Table 6 Colorful Accent 5" w:uiPriority="51"/>
    <w:lsdException w:name="List Table 6 Colorful Accent 6" w:uiPriority="51"/>
    <w:lsdException w:name="List Table 7 Colorful" w:uiPriority="52"/>
    <w:lsdException w:name="List Table 7 Colorful Accent 1" w:uiPriority="52"/>
    <w:lsdException w:name="List Table 7 Colorful Accent 2" w:uiPriority="52"/>
    <w:lsdException w:name="List Table 7 Colorful Accent 3" w:uiPriority="52"/>
    <w:lsdException w:name="List Table 7 Colorful Accent 4" w:uiPriority="52"/>
    <w:lsdException w:name="List Table 7 Colorful Accent 5" w:uiPriority="52"/>
    <w:lsdException w:name="List Table 7 Colorful Accent 6" w:uiPriority="52"/>
    <w:lsdException w:name="Medium Grid 1" w:uiPriority="67"/>
    <w:lsdException w:name="Medium Grid 1 Accent 1" w:uiPriority="67"/>
    <w:lsdException w:name="Medium Grid 1 Accent 2" w:uiPriority="67"/>
    <w:lsdException w:name="Medium Grid 1 Accent 3" w:uiPriority="67"/>
    <w:lsdException w:name="Medium Grid 1 Accent 4" w:uiPriority="67"/>
    <w:lsdException w:name="Medium Grid 1 Accent 5" w:uiPriority="67"/>
    <w:lsdException w:name="Medium Grid 1 Accent 6" w:uiPriority="67"/>
    <w:lsdException w:name="Medium Grid 2" w:uiPriority="68"/>
    <w:lsdException w:name="Medium Grid 2 Accent 1" w:uiPriority="68"/>
    <w:lsdException w:name="Medium Grid 2 Accent 2" w:uiPriority="68"/>
    <w:lsdException w:name="Medium Grid 2 Accent 3" w:uiPriority="68"/>
    <w:lsdException w:name="Medium Grid 2 Accent 4" w:uiPriority="68"/>
    <w:lsdException w:name="Medium Grid 2 Accent 5" w:uiPriority="68"/>
    <w:lsdException w:name="Medium Grid 2 Accent 6" w:uiPriority="68"/>
    <w:lsdException w:name="Medium Grid 3" w:uiPriority="69"/>
    <w:lsdException w:name="Medium Grid 3 Accent 1" w:uiPriority="69"/>
    <w:lsdException w:name="Medium Grid 3 Accent 2" w:uiPriority="69"/>
    <w:lsdException w:name="Medium Grid 3 Accent 3" w:uiPriority="69"/>
    <w:lsdException w:name="Medium Grid 3 Accent 4" w:uiPriority="69"/>
    <w:lsdException w:name="Medium Grid 3 Accent 5" w:uiPriority="69"/>
    <w:lsdException w:name="Medium Grid 3 Accent 6" w:uiPriority="69"/>
    <w:lsdException w:name="Medium List 1" w:uiPriority="65"/>
    <w:lsdException w:name="Medium List 1 Accent 1" w:uiPriority="65"/>
    <w:lsdException w:name="Medium List 1 Accent 2" w:uiPriority="65"/>
    <w:lsdException w:name="Medium List 1 Accent 3" w:uiPriority="65"/>
    <w:lsdException w:name="Medium List 1 Accent 4" w:uiPriority="65"/>
    <w:lsdException w:name="Medium List 1 Accent 5" w:uiPriority="65"/>
    <w:lsdException w:name="Medium List 1 Accent 6" w:uiPriority="65"/>
    <w:lsdException w:name="Medium List 2" w:uiPriority="66"/>
    <w:lsdException w:name="Medium List 2 Accent 1" w:uiPriority="66"/>
    <w:lsdException w:name="Medium List 2 Accent 2" w:uiPriority="66"/>
    <w:lsdException w:name="Medium List 2 Accent 3" w:uiPriority="66"/>
    <w:lsdException w:name="Medium List 2 Accent 4" w:uiPriority="66"/>
    <w:lsdException w:name="Medium List 2 Accent 5" w:uiPriority="66"/>
    <w:lsdException w:name="Medium List 2 Accent 6" w:uiPriority="66"/>
    <w:lsdException w:name="Medium Shading 1" w:uiPriority="63"/>
    <w:lsdException w:name="Medium Shading 1 Accent 1" w:uiPriority="63"/>
    <w:lsdException w:name="Medium Shading 1 Accent 2" w:uiPriority="63"/>
    <w:lsdException w:name="Medium Shading 1 Accent 3" w:uiPriority="63"/>
    <w:lsdException w:name="Medium Shading 1 Accent 4" w:uiPriority="63"/>
    <w:lsdException w:name="Medium Shading 1 Accent 5" w:uiPriority="63"/>
    <w:lsdException w:name="Medium Shading 1 Accent 6" w:uiPriority="63"/>
    <w:lsdException w:name="Medium Shading 2" w:uiPriority="64"/>
    <w:lsdException w:name="Medium Shading 2 Accent 1" w:uiPriority="64"/>
    <w:lsdException w:name="Medium Shading 2 Accent 2" w:uiPriority="64"/>
    <w:lsdException w:name="Medium Shading 2 Accent 3" w:uiPriority="64"/>
    <w:lsdException w:name="Medium Shading 2 Accent 4" w:uiPriority="64"/>
    <w:lsdException w:name="Medium Shading 2 Accent 5" w:uiPriority="64"/>
    <w:lsdException w:name="Medium Shading 2 Accent 6" w:uiPriority="64"/>
    <w:lsdException w:name="Mention" w:uiPriority="99" w:semiHidden="1" w:unhideWhenUsed="1"/>
    <w:lsdException w:name="No List" w:uiPriority="99" w:semiHidden="1" w:unhideWhenUsed="1"/>
    <w:lsdException w:name="No Spacing" w:uiPriority="99"/>
    <w:lsdException w:name="Normal" w:qFormat="1"/>
    <w:lsdException w:name="Normal (Web)" w:uiPriority="99"/>
    <w:lsdException w:name="Normal Table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Placeholder Text" w:uiPriority="99" w:semiHidden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Quote" w:uiPriority="99"/>
    <w:lsdException w:name="Revision" w:uiPriority="99" w:semiHidden="1"/>
    <w:lsdException w:name="Smart Hyperlink" w:uiPriority="99" w:semiHidden="1" w:unhideWhenUsed="1"/>
    <w:lsdException w:name="Smart Link" w:uiPriority="99" w:semiHidden="1" w:unhideWhenUsed="1"/>
    <w:lsdException w:name="Strong" w:uiPriority="22" w:qFormat="1"/>
    <w:lsdException w:name="Subtitle" w:qFormat="1"/>
    <w:lsdException w:name="Subtle Emphasis" w:uiPriority="19" w:qFormat="1"/>
    <w:lsdException w:name="Subtle Reference" w:uiPriority="31" w:qFormat="1"/>
    <w:lsdException w:name="TOC Heading" w:uiPriority="39" w:semiHidden="1" w:unhideWhenUsed="1" w:qFormat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Contemporary" w:semiHidden="1" w:unhideWhenUsed="1"/>
    <w:lsdException w:name="Table Elegant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Professional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Subtle 1" w:semiHidden="1" w:unhideWhenUsed="1"/>
    <w:lsdException w:name="Table Subtle 2" w:semiHidden="1" w:unhideWhenUsed="1"/>
    <w:lsdException w:name="Table Theme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itle" w:qFormat="1"/>
    <w:lsdException w:name="Unresolved Mention" w:uiPriority="99" w:semiHidden="1" w:unhideWhenUsed="1"/>
    <w:lsdException w:name="caption" w:semiHidden="1" w:unhideWhenUsed="1" w:qFormat="1"/>
    <w:lsdException w:name="header" w:uiPriority="99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</w:latentStyles>
  <w:style w:type="paragraph" w:styleId="a" w:default="1">
    <w:name w:val="Normal"/>
    <w:rsid w:val="00A63C5F"/>
    <w:qFormat/>
    <w:pPr>
      <w:widowControl w:val="0"/>
      <w:jc w:val="both"/>
    </w:pPr>
    <w:rPr>
      <w:kern w:val="2"/>
      <w:sz w:val="21"/>
      <w:szCs w:val="24"/>
      <w:rFonts w:asciiTheme="minorHAnsi" w:hAnsiTheme="minorHAnsi" w:eastAsiaTheme="minorEastAsia" w:cstheme="minorBidi"/>
    </w:rPr>
  </w:style>
  <w:style w:type="paragraph" w:styleId="1" w:default="0">
    <w:name w:val="heading 1"/>
    <w:basedOn w:val="a"/>
    <w:qFormat/>
    <w:pPr>
      <w:outlineLvl w:val="0"/>
      <w:spacing w:afterAutospacing="true" w:beforeAutospacing="true" w:lineRule="auto"/>
      <w:jc w:val="left"/>
    </w:pPr>
    <w:rPr>
      <w:b w:val="1"/>
      <w:bCs w:val="1"/>
      <w:kern w:val="44"/>
      <w:sz w:val="48"/>
      <w:szCs w:val="48"/>
      <w:rFonts w:ascii="宋体" w:hAnsi="宋体" w:eastAsia="宋体" w:cs="Times New Roman" w:hint="eastAsia"/>
    </w:rPr>
  </w:style>
  <w:style w:type="paragraph" w:styleId="2" w:default="0">
    <w:name w:val="heading 2"/>
    <w:basedOn w:val="a"/>
    <w:semiHidden/>
    <w:unhideWhenUsed/>
    <w:qFormat/>
    <w:pPr>
      <w:outlineLvl w:val="1"/>
      <w:spacing w:afterAutospacing="true" w:beforeAutospacing="true" w:lineRule="auto"/>
      <w:jc w:val="left"/>
    </w:pPr>
    <w:rPr>
      <w:b w:val="1"/>
      <w:bCs w:val="1"/>
      <w:kern w:val="0"/>
      <w:sz w:val="36"/>
      <w:szCs w:val="36"/>
      <w:rFonts w:ascii="宋体" w:hAnsi="宋体" w:eastAsia="宋体" w:cs="Times New Roman" w:hint="eastAsia"/>
    </w:rPr>
  </w:style>
  <w:style w:type="paragraph" w:styleId="3" w:default="0">
    <w:name w:val="heading 3"/>
    <w:basedOn w:val="a"/>
    <w:semiHidden/>
    <w:unhideWhenUsed/>
    <w:qFormat/>
    <w:pPr>
      <w:outlineLvl w:val="2"/>
      <w:spacing w:afterAutospacing="true" w:beforeAutospacing="true" w:lineRule="auto"/>
      <w:jc w:val="left"/>
    </w:pPr>
    <w:rPr>
      <w:b w:val="1"/>
      <w:bCs w:val="1"/>
      <w:kern w:val="0"/>
      <w:sz w:val="27"/>
      <w:szCs w:val="27"/>
      <w:rFonts w:ascii="宋体" w:hAnsi="宋体" w:eastAsia="宋体" w:cs="Times New Roman" w:hint="eastAsia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type="dxa" w:w="0"/>
      <w:tblCellMar>
        <w:top w:type="dxa" w:w="0"/>
        <w:bottom w:type="dxa" w:w="0"/>
        <w:left w:type="dxa" w:w="108"/>
        <w:right w:type="dxa" w:w="108"/>
      </w:tblCellMar>
    </w:tblPr>
  </w:style>
  <w:style w:type="numbering" w:styleId="a2" w:default="1">
    <w:name w:val="No List"/>
    <w:uiPriority w:val="99"/>
    <w:semiHidden/>
    <w:unhideWhenUsed/>
  </w:style>
  <w:style w:type="paragraph" w:styleId="a3" w:default="0">
    <w:name w:val="footer"/>
    <w:basedOn w:val="a"/>
    <w:pPr>
      <w:snapToGrid w:val="0"/>
      <w:tabs>
        <w:tab w:val="center" w:pos="4153"/>
        <w:tab w:val="right" w:pos="8306"/>
      </w:tabs>
      <w:jc w:val="left"/>
    </w:pPr>
    <w:rPr>
      <w:sz w:val="18"/>
    </w:rPr>
  </w:style>
  <w:style w:type="paragraph" w:styleId="a4" w:default="0">
    <w:name w:val="header"/>
    <w:basedOn w:val="a"/>
    <w:link w:val="a5"/>
    <w:uiPriority w:val="99"/>
    <w:qFormat/>
    <w:pPr>
      <w:snapToGrid w:val="0"/>
      <w:pBdr>
        <w:top w:val="none" w:color="auto" w:sz="0" w:space="1" w:shadow="off" w:frame="off"/>
        <w:left w:val="none" w:color="auto" w:sz="0" w:space="4" w:shadow="off" w:frame="off"/>
        <w:bottom w:val="none" w:color="auto" w:sz="0" w:space="1" w:shadow="off" w:frame="off"/>
        <w:right w:val="none" w:color="auto" w:sz="0" w:space="4" w:shadow="off" w:frame="off"/>
      </w:pBdr>
      <w:tabs>
        <w:tab w:val="center" w:pos="4153"/>
        <w:tab w:val="right" w:pos="8306"/>
      </w:tabs>
    </w:pPr>
    <w:rPr>
      <w:sz w:val="18"/>
    </w:rPr>
  </w:style>
  <w:style w:type="paragraph" w:styleId="HTML" w:default="0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kern w:val="0"/>
      <w:sz w:val="24"/>
      <w:rFonts w:ascii="宋体" w:hAnsi="宋体" w:eastAsia="宋体" w:cs="Times New Roman" w:hint="eastAsia"/>
    </w:rPr>
  </w:style>
  <w:style w:type="paragraph" w:styleId="a6" w:default="0">
    <w:name w:val="Normal (Web)"/>
    <w:basedOn w:val="a"/>
    <w:uiPriority w:val="99"/>
    <w:pPr>
      <w:spacing w:afterAutospacing="true" w:beforeAutospacing="true" w:lineRule="auto"/>
      <w:jc w:val="left"/>
    </w:pPr>
    <w:rPr>
      <w:kern w:val="0"/>
      <w:sz w:val="24"/>
      <w:rFonts w:cs="Times New Roman"/>
    </w:rPr>
  </w:style>
  <w:style w:type="character" w:styleId="a7" w:default="0">
    <w:name w:val="Strong"/>
    <w:basedOn w:val="a0"/>
    <w:uiPriority w:val="22"/>
    <w:qFormat/>
    <w:rPr>
      <w:b w:val="1"/>
    </w:rPr>
  </w:style>
  <w:style w:type="character" w:styleId="a8" w:default="0">
    <w:name w:val="Emphasis"/>
    <w:basedOn w:val="a0"/>
    <w:uiPriority w:val="20"/>
    <w:qFormat/>
    <w:rPr>
      <w:i w:val="1"/>
    </w:rPr>
  </w:style>
  <w:style w:type="character" w:styleId="a9" w:default="0">
    <w:name w:val="Hyperlink"/>
    <w:basedOn w:val="a0"/>
    <w:rPr>
      <w:color w:val="0000FF"/>
      <w:u w:val="single"/>
    </w:rPr>
  </w:style>
  <w:style w:type="paragraph" w:styleId="aa" w:default="0">
    <w:name w:val="List Paragraph"/>
    <w:basedOn w:val="a"/>
    <w:uiPriority w:val="99"/>
    <w:rsid w:val="00F468B8"/>
    <w:pPr>
      <w:ind w:firstLine="420" w:firstLineChars="200"/>
    </w:pPr>
  </w:style>
  <w:style w:type="character" w:styleId="richmediameta" w:default="0" w:customStyle="1">
    <w:name w:val="rich_media_meta"/>
    <w:basedOn w:val="a0"/>
    <w:rsid w:val="005C2FA9"/>
  </w:style>
  <w:style w:type="paragraph" w:styleId="feedbacktagitem" w:default="0" w:customStyle="1">
    <w:name w:val="feedback_tag_item"/>
    <w:basedOn w:val="a"/>
    <w:rsid w:val="005C2FA9"/>
    <w:pPr>
      <w:spacing w:after="100" w:afterAutospacing="true" w:before="100" w:beforeAutospacing="true" w:lineRule="auto"/>
      <w:jc w:val="left"/>
    </w:pPr>
    <w:rPr>
      <w:kern w:val="0"/>
      <w:sz w:val="24"/>
      <w:rFonts w:ascii="宋体" w:hAnsi="宋体" w:eastAsia="宋体" w:cs="宋体"/>
    </w:rPr>
  </w:style>
  <w:style w:type="character" w:styleId="a5" w:default="0" w:customStyle="1">
    <w:name w:val="页眉 字符"/>
    <w:basedOn w:val="a0"/>
    <w:link w:val="a4"/>
    <w:uiPriority w:val="99"/>
    <w:rsid w:val="005C2FA9"/>
    <w:qFormat/>
    <w:rPr>
      <w:kern w:val="2"/>
      <w:sz w:val="18"/>
      <w:szCs w:val="24"/>
      <w:rFonts w:asciiTheme="minorHAnsi" w:hAnsiTheme="minorHAnsi" w:eastAsiaTheme="minorEastAsia" w:cstheme="minorBidi"/>
    </w:rPr>
  </w:style>
  <w:style w:type="table" w:styleId="ab" w:default="0">
    <w:name w:val="Table Grid"/>
    <w:basedOn w:val="a1"/>
    <w:rsid w:val="00225A04"/>
    <w:tblPr>
      <w:tblInd w:type="dxa" w:w="0"/>
      <w:tblBorders>
        <w:top w:val="single" w:color="auto" w:sz="4" w:space="0" w:shadow="off" w:frame="off"/>
        <w:left w:val="single" w:color="auto" w:sz="4" w:space="0" w:shadow="off" w:frame="off"/>
        <w:bottom w:val="single" w:color="auto" w:sz="4" w:space="0" w:shadow="off" w:frame="off"/>
        <w:right w:val="single" w:color="auto" w:sz="4" w:space="0" w:shadow="off" w:frame="off"/>
        <w:insideH w:val="single" w:color="auto" w:sz="4" w:space="0" w:shadow="off" w:frame="off"/>
        <w:insideV w:val="single" w:color="auto" w:sz="4" w:space="0" w:shadow="off" w:frame="off"/>
      </w:tblBorders>
    </w:tblPr>
  </w:style>
  <w:style w:type="character" w:styleId="ac" w:default="0">
    <w:name w:val="Unresolved Mention"/>
    <w:basedOn w:val="a0"/>
    <w:uiPriority w:val="99"/>
    <w:semiHidden/>
    <w:unhideWhenUsed/>
    <w:rsid w:val="00225A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w16="http://schemas.microsoft.com/office/word/2018/wordml" xmlns:r="http://schemas.openxmlformats.org/officeDocument/2006/relationships" xmlns:w14="http://schemas.microsoft.com/office/word/2010/wordml" xmlns:w16cid="http://schemas.microsoft.com/office/word/2016/wordml/cid" xmlns:w="http://schemas.openxmlformats.org/wordprocessingml/2006/main" xmlns:w16cex="http://schemas.microsoft.com/office/word/2018/wordml/cex" xmlns:w15="http://schemas.microsoft.com/office/word/2012/wordml" xmlns:w16sdtdh="http://schemas.microsoft.com/office/word/2020/wordml/sdtdatahash" xmlns:w16se="http://schemas.microsoft.com/office/word/2015/wordml/symex" mc:Ignorable="w14 w15 w16se w16cid w16 w16cex w16sdtdh">
  <w:divs>
    <w:div w:id="53354574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164128002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881792936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944000919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1249923238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1395087637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  <w:div w:id="1766030974">
      <w:bodyDiv w:val="1"/>
      <w:marLeft w:val="0"/>
      <w:marRight w:val="0"/>
      <w:marTop w:val="0"/>
      <w:marBottom w:val="0"/>
      <w:divBdr>
        <w:top w:sz="0" w:color="auto" w:space="0" w:val="none"/>
        <w:left w:sz="0" w:color="auto" w:space="0" w:val="none"/>
        <w:bottom w:sz="0" w:color="auto" w:space="0" w:val="none"/>
        <w:right w:sz="0" w:color="auto" w:space="0" w:val="none"/>
      </w:divBdr>
    </w:div>
  </w:divs>
  <w:allowPNG/>
</w:webSettings>
</file>

<file path=word/_rels/document.xml.rels><?xml version="1.0" encoding="UTF-8" standalone="yes"?><Relationships xmlns="http://schemas.openxmlformats.org/package/2006/relationships"><Relationship Id="rId8" Type="http://schemas.openxmlformats.org/officeDocument/2006/relationships/image" Target="media/image1.png" /><Relationship Id="rId7" Type="http://schemas.openxmlformats.org/officeDocument/2006/relationships/numbering" Target="numbering.xml" /><Relationship Id="rId5" Type="http://schemas.openxmlformats.org/officeDocument/2006/relationships/webSettings" Target="webSettings.xml" /><Relationship Id="rId4" Type="http://schemas.openxmlformats.org/officeDocument/2006/relationships/fontTable" Target="fontTable.xml" /><Relationship Id="rId16" Type="http://schemas.openxmlformats.org/officeDocument/2006/relationships/image" Target="media/image6.jpg" /><Relationship Id="rId2" Type="http://schemas.openxmlformats.org/officeDocument/2006/relationships/footnotes" Target="footnotes.xml" /><Relationship Id="rId0" Type="http://schemas.openxmlformats.org/officeDocument/2006/relationships/styles" Target="styles.xml" /><Relationship Id="rId15" Type="http://schemas.openxmlformats.org/officeDocument/2006/relationships/image" Target="media/image5.jpg" /><Relationship Id="rId13" Type="http://schemas.openxmlformats.org/officeDocument/2006/relationships/image" Target="media/image3.jpg" /><Relationship Id="rId14" Type="http://schemas.openxmlformats.org/officeDocument/2006/relationships/image" Target="media/image4.jpg" /><Relationship Id="rId9" Type="http://schemas.openxmlformats.org/officeDocument/2006/relationships/header" Target="header1.xml" /><Relationship Id="rId6" Type="http://schemas.openxmlformats.org/officeDocument/2006/relationships/theme" Target="theme/theme1.xml" /><Relationship Id="rId11" Type="http://schemas.openxmlformats.org/officeDocument/2006/relationships/image" Target="media/image1.jpg" /><Relationship Id="rId10" Type="http://schemas.openxmlformats.org/officeDocument/2006/relationships/footer" Target="footer1.xml" /><Relationship Id="rId3" Type="http://schemas.openxmlformats.org/officeDocument/2006/relationships/endnotes" Target="endnotes.xml" /><Relationship Id="rId12" Type="http://schemas.openxmlformats.org/officeDocument/2006/relationships/image" Target="media/image2.jpg" /><Relationship Id="rId1" Type="http://schemas.openxmlformats.org/officeDocument/2006/relationships/settings" Target="settings.xml" /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typeface="新細明體" script="Hant"/>
        <a:font typeface="Times New Roman" script="Arab"/>
        <a:font typeface="Tunga" script="Knda"/>
        <a:font typeface="Latha" script="Taml"/>
        <a:font typeface="Nyala" script="Ethi"/>
        <a:font typeface="宋体" script="Hans"/>
        <a:font typeface="Raavi" script="Guru"/>
        <a:font typeface="Microsoft Yi Baiti" script="Yiii"/>
        <a:font typeface="MV Boli" script="Thaa"/>
        <a:font typeface="ＭＳ ゴシック" script="Jpan"/>
        <a:font typeface="Vrinda" script="Beng"/>
        <a:font typeface="Microsoft Uighur" script="Uigh"/>
        <a:font typeface="Angsana New" script="Thai"/>
        <a:font typeface="Shruti" script="Gujr"/>
        <a:font typeface="Estrangelo Edessa" script="Syrc"/>
        <a:font typeface="MoolBoran" script="Khmr"/>
        <a:font typeface="Euphemia" script="Cans"/>
        <a:font typeface="Kalinga" script="Orya"/>
        <a:font typeface="Mangal" script="Deva"/>
        <a:font typeface="맑은 고딕" script="Hang"/>
        <a:font typeface="Mongolian Baiti" script="Mong"/>
        <a:font typeface="Kartika" script="Mlym"/>
        <a:font typeface="Gautami" script="Telu"/>
        <a:font typeface="Plantagenet Cherokee" script="Cher"/>
        <a:font typeface="Times New Roman" script="Hebr"/>
        <a:font typeface="Iskoola Pota" script="Sinh"/>
        <a:font typeface="Sylfaen" script="Geor"/>
        <a:font typeface="DokChampa" script="Laoo"/>
        <a:font typeface="Microsoft Himalaya" script="Tibt"/>
        <a:font typeface="Times New Roman" script="Viet"/>
      </a:majorFont>
      <a:minorFont>
        <a:latin typeface="Calibri"/>
        <a:ea typeface=""/>
        <a:cs typeface=""/>
        <a:font typeface="新細明體" script="Hant"/>
        <a:font typeface="Arial" script="Arab"/>
        <a:font typeface="Tunga" script="Knda"/>
        <a:font typeface="Latha" script="Taml"/>
        <a:font typeface="Nyala" script="Ethi"/>
        <a:font typeface="宋体" script="Hans"/>
        <a:font typeface="Raavi" script="Guru"/>
        <a:font typeface="Microsoft Yi Baiti" script="Yiii"/>
        <a:font typeface="MV Boli" script="Thaa"/>
        <a:font typeface="ＭＳ 明朝" script="Jpan"/>
        <a:font typeface="Vrinda" script="Beng"/>
        <a:font typeface="Microsoft Uighur" script="Uigh"/>
        <a:font typeface="Cordia New" script="Thai"/>
        <a:font typeface="Shruti" script="Gujr"/>
        <a:font typeface="Estrangelo Edessa" script="Syrc"/>
        <a:font typeface="DaunPenh" script="Khmr"/>
        <a:font typeface="Euphemia" script="Cans"/>
        <a:font typeface="Kalinga" script="Orya"/>
        <a:font typeface="Mangal" script="Deva"/>
        <a:font typeface="맑은 고딕" script="Hang"/>
        <a:font typeface="Mongolian Baiti" script="Mong"/>
        <a:font typeface="Kartika" script="Mlym"/>
        <a:font typeface="Gautami" script="Telu"/>
        <a:font typeface="Plantagenet Cherokee" script="Cher"/>
        <a:font typeface="Arial" script="Hebr"/>
        <a:font typeface="Iskoola Pota" script="Sinh"/>
        <a:font typeface="Sylfaen" script="Geor"/>
        <a:font typeface="DokChampa" script="Laoo"/>
        <a:font typeface="Microsoft Himalaya" script="Tibt"/>
        <a:font typeface="Arial" script="Vie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scaled="0" ang="5400000"/>
        </a:gradFill>
        <a:gradFill rotWithShape="1">
          <a:gsLst>
            <a:gs pos="0">
              <a:schemeClr val="phClr">
                <a:lumMod val="102000"/>
                <a:satMod val="103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scaled="0" ang="540000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shade val="98000"/>
                <a:tint val="93000"/>
              </a:schemeClr>
            </a:gs>
            <a:gs pos="50000">
              <a:schemeClr val="phClr">
                <a:lumMod val="103000"/>
                <a:satMod val="130000"/>
                <a:shade val="90000"/>
                <a:tint val="98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scaled="0" ang="540000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【模板】2023招新试题.dotx</Template>
  <TotalTime>248</TotalTime>
  <Pages>8</Pages>
  <Words>507</Words>
  <Characters>2893</Characters>
  <Application>Microsoft Office Word</Application>
  <DocSecurity>0</DocSecurity>
  <Lines>24</Lines>
  <Paragraphs>6</Paragraphs>
  <ScaleCrop>false</ScaleCrop>
  <Company/>
  <LinksUpToDate>false</LinksUpToDate>
  <CharactersWithSpaces>3394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terms="http://purl.org/dc/terms/" xmlns:dc="http://purl.org/dc/elements/1.1/" xmlns:dcmitype="http://purl.org/dc/dcmitype/" xmlns:xsi="http://www.w3.org/2001/XMLSchema-instance">
  <dc:title/>
  <dc:subject/>
  <dc:creator>KeepPet</dc:creator>
  <cp:keywords/>
  <dc:description/>
  <cp:lastModifiedBy>ating E</cp:lastModifiedBy>
  <cp:revision>27</cp:revision>
  <dcterms:created xsi:type="dcterms:W3CDTF">2023-04-16T01:41:00Z</dcterms:created>
  <dcterms:modified xsi:type="dcterms:W3CDTF">2023-04-21T06:34:00Z</dcterms:modified>
</cp:coreProperties>
</file>